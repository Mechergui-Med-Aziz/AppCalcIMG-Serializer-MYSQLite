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4"/>
        </w:rPr>
        <w:id w:val="4341583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2060"/>
          <w:sz w:val="28"/>
        </w:rPr>
      </w:sdtEndPr>
      <w:sdtContent>
        <w:p w:rsidR="007947EF" w:rsidRDefault="007947EF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233" w:rsidRDefault="001922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style="position:absolute;margin-left:0;margin-top:0;width:4in;height:28.8pt;z-index:251706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KjcAIAAFQ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" filled="f" stroked="f" strokeweight=".5pt">
                    <v:textbox style="mso-fit-shape-to-text:t" inset="0,0,0,0">
                      <w:txbxContent>
                        <w:p w:rsidR="00192233" w:rsidRDefault="0019223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33A3" w:rsidRPr="007947EF" w:rsidRDefault="00EC166A" w:rsidP="00BD2E69">
          <w:pPr>
            <w:ind w:firstLine="0"/>
            <w:rPr>
              <w:rFonts w:ascii="Arial" w:hAnsi="Arial" w:cs="Arial"/>
              <w:b/>
              <w:color w:val="002060"/>
              <w:sz w:val="28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>
                    <wp:simplePos x="0" y="0"/>
                    <wp:positionH relativeFrom="margin">
                      <wp:posOffset>2000249</wp:posOffset>
                    </wp:positionH>
                    <wp:positionV relativeFrom="paragraph">
                      <wp:posOffset>1630680</wp:posOffset>
                    </wp:positionV>
                    <wp:extent cx="2276475" cy="438150"/>
                    <wp:effectExtent l="0" t="0" r="9525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764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166A" w:rsidRPr="00B71745" w:rsidRDefault="00B71745">
                                <w:pPr>
                                  <w:rPr>
                                    <w:sz w:val="32"/>
                                  </w:rPr>
                                </w:pPr>
                                <w:r w:rsidRPr="00B71745">
                                  <w:rPr>
                                    <w:sz w:val="32"/>
                                  </w:rPr>
                                  <w:t>Lab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proofErr w:type="gramStart"/>
                                <w:r w:rsidRPr="00B71745">
                                  <w:rPr>
                                    <w:sz w:val="32"/>
                                  </w:rPr>
                                  <w:t>0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3 </w:t>
                                </w:r>
                                <w:r w:rsidR="00A84995">
                                  <w:rPr>
                                    <w:sz w:val="32"/>
                                  </w:rPr>
                                  <w:t>:</w:t>
                                </w:r>
                                <w:proofErr w:type="spellStart"/>
                                <w:r w:rsidR="00A84995">
                                  <w:rPr>
                                    <w:sz w:val="32"/>
                                  </w:rPr>
                                  <w:t>Codage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margin-left:157.5pt;margin-top:128.4pt;width:179.2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" fillcolor="white [3201]" stroked="f" strokeweight=".5pt">
                    <v:textbox>
                      <w:txbxContent>
                        <w:p w:rsidR="00EC166A" w:rsidRPr="00B71745" w:rsidRDefault="00B71745">
                          <w:pPr>
                            <w:rPr>
                              <w:sz w:val="32"/>
                            </w:rPr>
                          </w:pPr>
                          <w:r w:rsidRPr="00B71745">
                            <w:rPr>
                              <w:sz w:val="32"/>
                            </w:rPr>
                            <w:t>Lab</w:t>
                          </w:r>
                          <w:r w:rsidR="00D04C24">
                            <w:rPr>
                              <w:sz w:val="32"/>
                            </w:rPr>
                            <w:t xml:space="preserve"> </w:t>
                          </w:r>
                          <w:proofErr w:type="gramStart"/>
                          <w:r w:rsidRPr="00B71745">
                            <w:rPr>
                              <w:sz w:val="32"/>
                            </w:rPr>
                            <w:t>0</w:t>
                          </w:r>
                          <w:r w:rsidR="00D04C24">
                            <w:rPr>
                              <w:sz w:val="32"/>
                            </w:rPr>
                            <w:t xml:space="preserve">3 </w:t>
                          </w:r>
                          <w:r w:rsidR="00A84995">
                            <w:rPr>
                              <w:sz w:val="32"/>
                            </w:rPr>
                            <w:t>:</w:t>
                          </w:r>
                          <w:proofErr w:type="spellStart"/>
                          <w:r w:rsidR="00A84995">
                            <w:rPr>
                              <w:sz w:val="32"/>
                            </w:rPr>
                            <w:t>Codage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947EF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margin">
                      <wp:posOffset>942975</wp:posOffset>
                    </wp:positionH>
                    <wp:positionV relativeFrom="paragraph">
                      <wp:posOffset>1240155</wp:posOffset>
                    </wp:positionV>
                    <wp:extent cx="4057650" cy="2390775"/>
                    <wp:effectExtent l="0" t="0" r="0" b="952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7650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233" w:rsidRPr="007947EF" w:rsidRDefault="005151C0" w:rsidP="00BD2E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Atelier </w:t>
                                    </w:r>
                                    <w:proofErr w:type="spellStart"/>
                                    <w:r w:rsidR="0050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Dé</w:t>
                                    </w:r>
                                    <w:r w:rsidR="00192233" w:rsidRPr="007947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veloppement</w:t>
                                    </w:r>
                                    <w:proofErr w:type="spellEnd"/>
                                    <w:r w:rsidR="00192233" w:rsidRPr="007947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 Mobile</w:t>
                                    </w:r>
                                  </w:sdtContent>
                                </w:sdt>
                              </w:p>
                              <w:p w:rsidR="00BD2E69" w:rsidRDefault="005151C0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Réaliser</w:t>
                                    </w:r>
                                    <w:proofErr w:type="spell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par :</w:t>
                                    </w:r>
                                    <w:proofErr w:type="gram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Mechergui</w:t>
                                    </w:r>
                                    <w:proofErr w:type="spell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Med Aziz</w:t>
                                    </w:r>
                                  </w:sdtContent>
                                </w:sdt>
                              </w:p>
                              <w:p w:rsidR="00BD2E69" w:rsidRDefault="00BD2E69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Encadré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par</w:t>
                                </w:r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:Maddouri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Faouzi</w:t>
                                </w:r>
                                <w:proofErr w:type="spellEnd"/>
                              </w:p>
                              <w:p w:rsidR="00192233" w:rsidRDefault="00192233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Classe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: L3DSI3</w:t>
                                </w:r>
                              </w:p>
                              <w:p w:rsidR="00BD2E69" w:rsidRPr="007947EF" w:rsidRDefault="00BD2E69" w:rsidP="00BD2E69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2" o:spid="_x0000_s1028" type="#_x0000_t202" style="position:absolute;margin-left:74.25pt;margin-top:97.65pt;width:319.5pt;height:18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" filled="f" stroked="f" strokeweight=".5pt">
                    <v:textbox inset="0,0,0,0">
                      <w:txbxContent>
                        <w:p w:rsidR="00192233" w:rsidRPr="007947EF" w:rsidRDefault="007505B9" w:rsidP="00BD2E6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Atelier </w:t>
                              </w:r>
                              <w:proofErr w:type="spellStart"/>
                              <w:r w:rsidR="0050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Dé</w:t>
                              </w:r>
                              <w:r w:rsidR="00192233" w:rsidRPr="007947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veloppement</w:t>
                              </w:r>
                              <w:proofErr w:type="spellEnd"/>
                              <w:r w:rsidR="00192233" w:rsidRPr="007947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 Mobile</w:t>
                              </w:r>
                            </w:sdtContent>
                          </w:sdt>
                        </w:p>
                        <w:p w:rsidR="00BD2E69" w:rsidRDefault="00BD2E69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Réaliser</w:t>
                              </w:r>
                              <w:proofErr w:type="spellEnd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par :</w:t>
                              </w:r>
                              <w:proofErr w:type="gramEnd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Mechergui</w:t>
                              </w:r>
                              <w:proofErr w:type="spellEnd"/>
                              <w:r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Med Aziz</w:t>
                              </w:r>
                            </w:sdtContent>
                          </w:sdt>
                        </w:p>
                        <w:p w:rsidR="00BD2E69" w:rsidRDefault="00BD2E69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Encadré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par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:Maddouri</w:t>
                          </w:r>
                          <w:proofErr w:type="spellEnd"/>
                          <w:proofErr w:type="gramEnd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Faouzi</w:t>
                          </w:r>
                          <w:proofErr w:type="spellEnd"/>
                        </w:p>
                        <w:p w:rsidR="00192233" w:rsidRDefault="00192233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Classe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: L3DSI3</w:t>
                          </w:r>
                        </w:p>
                        <w:p w:rsidR="00BD2E69" w:rsidRPr="007947EF" w:rsidRDefault="00BD2E69" w:rsidP="00BD2E69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947EF">
            <w:rPr>
              <w:rFonts w:ascii="Arial" w:hAnsi="Arial" w:cs="Arial"/>
              <w:b/>
              <w:color w:val="002060"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11436" w:rsidRPr="00B11436" w:rsidRDefault="00B11436" w:rsidP="00B11436">
      <w:pPr>
        <w:tabs>
          <w:tab w:val="left" w:pos="6180"/>
        </w:tabs>
        <w:jc w:val="both"/>
        <w:rPr>
          <w:rFonts w:ascii="Arial" w:hAnsi="Arial" w:cs="Arial"/>
          <w:color w:val="002060"/>
          <w:sz w:val="28"/>
        </w:rPr>
      </w:pPr>
      <w:proofErr w:type="spellStart"/>
      <w:r w:rsidRPr="00B11436">
        <w:rPr>
          <w:rFonts w:ascii="Arial" w:hAnsi="Arial" w:cs="Arial"/>
          <w:b/>
          <w:color w:val="002060"/>
          <w:sz w:val="28"/>
        </w:rPr>
        <w:lastRenderedPageBreak/>
        <w:t>Problématique</w:t>
      </w:r>
      <w:proofErr w:type="spellEnd"/>
      <w:r w:rsidRPr="00B11436">
        <w:rPr>
          <w:rFonts w:ascii="Arial" w:hAnsi="Arial" w:cs="Arial"/>
          <w:color w:val="002060"/>
          <w:sz w:val="28"/>
        </w:rPr>
        <w:t>:</w:t>
      </w:r>
    </w:p>
    <w:p w:rsidR="00B11436" w:rsidRDefault="00B11436" w:rsidP="00B11436">
      <w:pPr>
        <w:tabs>
          <w:tab w:val="left" w:pos="6180"/>
        </w:tabs>
        <w:ind w:left="720"/>
        <w:rPr>
          <w:rFonts w:ascii="Arial" w:hAnsi="Arial" w:cs="Arial"/>
          <w:sz w:val="22"/>
        </w:rPr>
      </w:pPr>
      <w:proofErr w:type="gramStart"/>
      <w:r w:rsidRPr="00B11436">
        <w:rPr>
          <w:rFonts w:ascii="Arial" w:hAnsi="Arial" w:cs="Arial"/>
          <w:sz w:val="22"/>
        </w:rPr>
        <w:t>Comme</w:t>
      </w:r>
      <w:r w:rsidR="00D04C24">
        <w:rPr>
          <w:rFonts w:ascii="Arial" w:hAnsi="Arial" w:cs="Arial"/>
          <w:sz w:val="22"/>
        </w:rPr>
        <w:t xml:space="preserve">nt </w:t>
      </w:r>
      <w:proofErr w:type="spellStart"/>
      <w:r w:rsidR="00D04C24">
        <w:rPr>
          <w:rFonts w:ascii="Arial" w:hAnsi="Arial" w:cs="Arial"/>
          <w:sz w:val="22"/>
        </w:rPr>
        <w:t>construire</w:t>
      </w:r>
      <w:proofErr w:type="spellEnd"/>
      <w:r w:rsidR="00D04C24">
        <w:rPr>
          <w:rFonts w:ascii="Arial" w:hAnsi="Arial" w:cs="Arial"/>
          <w:sz w:val="22"/>
        </w:rPr>
        <w:t xml:space="preserve"> </w:t>
      </w:r>
      <w:proofErr w:type="spellStart"/>
      <w:r w:rsidR="00D04C24">
        <w:rPr>
          <w:rFonts w:ascii="Arial" w:hAnsi="Arial" w:cs="Arial"/>
          <w:sz w:val="22"/>
        </w:rPr>
        <w:t>une</w:t>
      </w:r>
      <w:proofErr w:type="spellEnd"/>
      <w:r w:rsidR="00D04C24">
        <w:rPr>
          <w:rFonts w:ascii="Arial" w:hAnsi="Arial" w:cs="Arial"/>
          <w:sz w:val="22"/>
        </w:rPr>
        <w:t xml:space="preserve"> interface</w:t>
      </w:r>
      <w:r w:rsidRPr="00B11436">
        <w:rPr>
          <w:rFonts w:ascii="Arial" w:hAnsi="Arial" w:cs="Arial"/>
          <w:sz w:val="22"/>
        </w:rPr>
        <w:t>?</w:t>
      </w:r>
      <w:proofErr w:type="gramEnd"/>
    </w:p>
    <w:p w:rsidR="00BE5DD7" w:rsidRDefault="00BE5DD7" w:rsidP="00B11436">
      <w:pPr>
        <w:tabs>
          <w:tab w:val="left" w:pos="6180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Comment coder </w:t>
      </w:r>
      <w:proofErr w:type="gramStart"/>
      <w:r>
        <w:rPr>
          <w:rFonts w:ascii="Arial" w:hAnsi="Arial" w:cs="Arial"/>
          <w:sz w:val="22"/>
        </w:rPr>
        <w:t>et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modeliser</w:t>
      </w:r>
      <w:proofErr w:type="spellEnd"/>
      <w:r>
        <w:rPr>
          <w:rFonts w:ascii="Arial" w:hAnsi="Arial" w:cs="Arial"/>
          <w:sz w:val="22"/>
        </w:rPr>
        <w:t xml:space="preserve"> les tests </w:t>
      </w:r>
      <w:proofErr w:type="spellStart"/>
      <w:r>
        <w:rPr>
          <w:rFonts w:ascii="Arial" w:hAnsi="Arial" w:cs="Arial"/>
          <w:sz w:val="22"/>
        </w:rPr>
        <w:t>unitaires</w:t>
      </w:r>
      <w:proofErr w:type="spellEnd"/>
      <w:r>
        <w:rPr>
          <w:rFonts w:ascii="Arial" w:hAnsi="Arial" w:cs="Arial"/>
          <w:sz w:val="22"/>
        </w:rPr>
        <w:t>?</w:t>
      </w:r>
    </w:p>
    <w:p w:rsidR="00BE5DD7" w:rsidRPr="00B11436" w:rsidRDefault="00BE5DD7" w:rsidP="00B11436">
      <w:pPr>
        <w:tabs>
          <w:tab w:val="left" w:pos="6180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 coder le controleur?</w:t>
      </w:r>
    </w:p>
    <w:p w:rsidR="00B11436" w:rsidRDefault="00B11436" w:rsidP="00B11436">
      <w:pPr>
        <w:tabs>
          <w:tab w:val="left" w:pos="6180"/>
        </w:tabs>
        <w:rPr>
          <w:rFonts w:ascii="Arial" w:hAnsi="Arial" w:cs="Arial"/>
          <w:b/>
          <w:sz w:val="28"/>
        </w:rPr>
      </w:pPr>
      <w:r w:rsidRPr="00B11436">
        <w:rPr>
          <w:rFonts w:ascii="Arial" w:hAnsi="Arial" w:cs="Arial"/>
          <w:b/>
          <w:color w:val="002060"/>
          <w:sz w:val="28"/>
        </w:rPr>
        <w:t>Solution</w:t>
      </w:r>
      <w:r>
        <w:rPr>
          <w:rFonts w:ascii="Arial" w:hAnsi="Arial" w:cs="Arial"/>
          <w:b/>
          <w:sz w:val="28"/>
        </w:rPr>
        <w:t>:</w:t>
      </w:r>
    </w:p>
    <w:p w:rsidR="00250276" w:rsidRDefault="00397F80" w:rsidP="00BC7C69">
      <w:pPr>
        <w:tabs>
          <w:tab w:val="left" w:pos="6180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1-Creer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nouveau </w:t>
      </w:r>
      <w:proofErr w:type="spellStart"/>
      <w:r>
        <w:rPr>
          <w:rFonts w:ascii="Arial" w:hAnsi="Arial" w:cs="Arial"/>
        </w:rPr>
        <w:t>projet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choisir</w:t>
      </w:r>
      <w:proofErr w:type="spellEnd"/>
      <w:r>
        <w:rPr>
          <w:rFonts w:ascii="Arial" w:hAnsi="Arial" w:cs="Arial"/>
        </w:rPr>
        <w:t xml:space="preserve"> </w:t>
      </w:r>
      <w:r w:rsidRPr="00397F80">
        <w:rPr>
          <w:rFonts w:ascii="Arial" w:hAnsi="Arial" w:cs="Arial"/>
          <w:b/>
        </w:rPr>
        <w:t>Empty</w:t>
      </w:r>
      <w:r w:rsidR="00BC7C69">
        <w:rPr>
          <w:rFonts w:ascii="Arial" w:hAnsi="Arial" w:cs="Arial"/>
          <w:b/>
        </w:rPr>
        <w:t xml:space="preserve"> views</w:t>
      </w:r>
      <w:r w:rsidRPr="00397F80">
        <w:rPr>
          <w:rFonts w:ascii="Arial" w:hAnsi="Arial" w:cs="Arial"/>
          <w:b/>
        </w:rPr>
        <w:t xml:space="preserve"> Activity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puis</w:t>
      </w:r>
      <w:proofErr w:type="spellEnd"/>
      <w:r>
        <w:rPr>
          <w:rFonts w:ascii="Arial" w:hAnsi="Arial" w:cs="Arial"/>
        </w:rPr>
        <w:t xml:space="preserve"> </w:t>
      </w:r>
      <w:r w:rsidRPr="00397F80">
        <w:rPr>
          <w:rFonts w:ascii="Arial" w:hAnsi="Arial" w:cs="Arial"/>
          <w:b/>
        </w:rPr>
        <w:t>next</w:t>
      </w:r>
      <w:r>
        <w:rPr>
          <w:rFonts w:ascii="Arial" w:hAnsi="Arial" w:cs="Arial"/>
        </w:rPr>
        <w:t xml:space="preserve"> </w:t>
      </w:r>
    </w:p>
    <w:p w:rsidR="00397F80" w:rsidRPr="00397F80" w:rsidRDefault="00250276" w:rsidP="00BC7C69">
      <w:pPr>
        <w:tabs>
          <w:tab w:val="left" w:pos="6180"/>
        </w:tabs>
        <w:ind w:left="720" w:firstLine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puis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397F80" w:rsidRPr="00397F80">
        <w:rPr>
          <w:rFonts w:ascii="Arial" w:hAnsi="Arial" w:cs="Arial"/>
          <w:b/>
        </w:rPr>
        <w:t>finish</w:t>
      </w:r>
    </w:p>
    <w:p w:rsidR="00AC4131" w:rsidRDefault="00AC4131" w:rsidP="00AC4131">
      <w:pPr>
        <w:keepNext/>
        <w:tabs>
          <w:tab w:val="left" w:pos="6180"/>
        </w:tabs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4477E2" wp14:editId="57B7DFE8">
                <wp:simplePos x="0" y="0"/>
                <wp:positionH relativeFrom="column">
                  <wp:posOffset>3143250</wp:posOffset>
                </wp:positionH>
                <wp:positionV relativeFrom="paragraph">
                  <wp:posOffset>4013199</wp:posOffset>
                </wp:positionV>
                <wp:extent cx="76200" cy="295275"/>
                <wp:effectExtent l="5715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B9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7.5pt;margin-top:316pt;width:6pt;height:23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397F80"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DF095" wp14:editId="73F377D1">
                <wp:simplePos x="0" y="0"/>
                <wp:positionH relativeFrom="column">
                  <wp:posOffset>3950250</wp:posOffset>
                </wp:positionH>
                <wp:positionV relativeFrom="paragraph">
                  <wp:posOffset>3108524</wp:posOffset>
                </wp:positionV>
                <wp:extent cx="161925" cy="4476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824B" id="Straight Arrow Connector 3" o:spid="_x0000_s1026" type="#_x0000_t32" style="position:absolute;margin-left:311.05pt;margin-top:244.75pt;width:12.75pt;height:35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 w:rsidR="00397F80"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253364</wp:posOffset>
                </wp:positionV>
                <wp:extent cx="76200" cy="54292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569E" id="Straight Arrow Connector 2" o:spid="_x0000_s1026" type="#_x0000_t32" style="position:absolute;margin-left:373.5pt;margin-top:19.95pt;width:6pt;height:42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A84995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5pt;height:327.7pt">
            <v:imagedata r:id="rId9" o:title="01" cropleft="17227f"/>
          </v:shape>
        </w:pict>
      </w:r>
    </w:p>
    <w:p w:rsidR="0054227B" w:rsidRDefault="00AC4131" w:rsidP="00AC4131">
      <w:pPr>
        <w:pStyle w:val="Caption"/>
        <w:jc w:val="center"/>
        <w:rPr>
          <w:rFonts w:ascii="Arial" w:hAnsi="Arial" w:cs="Arial"/>
        </w:rPr>
      </w:pPr>
      <w:r>
        <w:t>Figure 1</w:t>
      </w:r>
      <w:proofErr w:type="gramStart"/>
      <w:r>
        <w:t>:Fênetre</w:t>
      </w:r>
      <w:proofErr w:type="gramEnd"/>
      <w:r>
        <w:t xml:space="preserve"> </w:t>
      </w:r>
      <w:proofErr w:type="spellStart"/>
      <w:r>
        <w:t>initiale</w:t>
      </w:r>
      <w:proofErr w:type="spellEnd"/>
    </w:p>
    <w:p w:rsidR="00192233" w:rsidRDefault="00192233" w:rsidP="00192233">
      <w:pPr>
        <w:ind w:firstLine="0"/>
        <w:rPr>
          <w:rFonts w:asciiTheme="majorHAnsi" w:eastAsiaTheme="majorEastAsia" w:hAnsiTheme="majorHAnsi" w:cstheme="majorBidi"/>
          <w:b/>
          <w:bCs/>
        </w:rPr>
      </w:pPr>
    </w:p>
    <w:p w:rsidR="00AC4131" w:rsidRDefault="00AC4131" w:rsidP="00192233">
      <w:pPr>
        <w:ind w:firstLine="0"/>
        <w:rPr>
          <w:rFonts w:asciiTheme="majorHAnsi" w:eastAsiaTheme="majorEastAsia" w:hAnsiTheme="majorHAnsi" w:cstheme="majorBidi"/>
          <w:bCs/>
        </w:rPr>
      </w:pPr>
    </w:p>
    <w:p w:rsidR="00192233" w:rsidRPr="00F7058C" w:rsidRDefault="00192233" w:rsidP="00192233">
      <w:pPr>
        <w:ind w:firstLine="0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lastRenderedPageBreak/>
        <w:t xml:space="preserve">2-aller au </w:t>
      </w:r>
      <w:proofErr w:type="spellStart"/>
      <w:r>
        <w:rPr>
          <w:rFonts w:asciiTheme="majorHAnsi" w:eastAsiaTheme="majorEastAsia" w:hAnsiTheme="majorHAnsi" w:cstheme="majorBidi"/>
          <w:bCs/>
        </w:rPr>
        <w:t>fichier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</w:t>
      </w:r>
      <w:r w:rsidRPr="00F7058C">
        <w:rPr>
          <w:rFonts w:asciiTheme="majorHAnsi" w:eastAsiaTheme="majorEastAsia" w:hAnsiTheme="majorHAnsi" w:cstheme="majorBidi"/>
          <w:b/>
          <w:bCs/>
        </w:rPr>
        <w:t>ActivityMain.xml</w:t>
      </w:r>
      <w:r>
        <w:rPr>
          <w:rFonts w:asciiTheme="majorHAnsi" w:eastAsiaTheme="majorEastAsia" w:hAnsiTheme="majorHAnsi" w:cstheme="majorBidi"/>
          <w:bCs/>
        </w:rPr>
        <w:t xml:space="preserve"> qui se </w:t>
      </w:r>
      <w:proofErr w:type="spellStart"/>
      <w:r>
        <w:rPr>
          <w:rFonts w:asciiTheme="majorHAnsi" w:eastAsiaTheme="majorEastAsia" w:hAnsiTheme="majorHAnsi" w:cstheme="majorBidi"/>
          <w:bCs/>
        </w:rPr>
        <w:t>trouve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</w:t>
      </w:r>
      <w:r w:rsidR="00A86B52">
        <w:rPr>
          <w:rFonts w:asciiTheme="majorHAnsi" w:eastAsiaTheme="majorEastAsia" w:hAnsiTheme="majorHAnsi" w:cstheme="majorBidi"/>
          <w:bCs/>
        </w:rPr>
        <w:t xml:space="preserve">sous </w:t>
      </w:r>
      <w:r w:rsidR="00A86B52" w:rsidRPr="00F7058C">
        <w:rPr>
          <w:rFonts w:asciiTheme="majorHAnsi" w:eastAsiaTheme="majorEastAsia" w:hAnsiTheme="majorHAnsi" w:cstheme="majorBidi"/>
          <w:b/>
          <w:bCs/>
        </w:rPr>
        <w:t>layout</w:t>
      </w:r>
      <w:r w:rsidR="00A86B52">
        <w:rPr>
          <w:rFonts w:asciiTheme="majorHAnsi" w:eastAsiaTheme="majorEastAsia" w:hAnsiTheme="majorHAnsi" w:cstheme="majorBidi"/>
          <w:bCs/>
        </w:rPr>
        <w:t xml:space="preserve"> sous </w:t>
      </w:r>
      <w:r w:rsidR="00A86B52" w:rsidRPr="00F7058C">
        <w:rPr>
          <w:rFonts w:asciiTheme="majorHAnsi" w:eastAsiaTheme="majorEastAsia" w:hAnsiTheme="majorHAnsi" w:cstheme="majorBidi"/>
          <w:b/>
          <w:bCs/>
        </w:rPr>
        <w:t>res</w:t>
      </w:r>
      <w:r w:rsidR="00F7058C">
        <w:rPr>
          <w:rFonts w:asciiTheme="majorHAnsi" w:eastAsiaTheme="majorEastAsia" w:hAnsiTheme="majorHAnsi" w:cstheme="majorBidi"/>
          <w:b/>
          <w:bCs/>
        </w:rPr>
        <w:t xml:space="preserve"> </w:t>
      </w:r>
      <w:proofErr w:type="gramStart"/>
      <w:r w:rsidR="00F7058C">
        <w:rPr>
          <w:rFonts w:asciiTheme="majorHAnsi" w:eastAsiaTheme="majorEastAsia" w:hAnsiTheme="majorHAnsi" w:cstheme="majorBidi"/>
          <w:bCs/>
        </w:rPr>
        <w:t>et</w:t>
      </w:r>
      <w:proofErr w:type="gramEnd"/>
      <w:r w:rsidR="00F7058C"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="00F7058C">
        <w:rPr>
          <w:rFonts w:asciiTheme="majorHAnsi" w:eastAsiaTheme="majorEastAsia" w:hAnsiTheme="majorHAnsi" w:cstheme="majorBidi"/>
          <w:bCs/>
        </w:rPr>
        <w:t>voir</w:t>
      </w:r>
      <w:proofErr w:type="spellEnd"/>
      <w:r w:rsidR="00F7058C">
        <w:rPr>
          <w:rFonts w:asciiTheme="majorHAnsi" w:eastAsiaTheme="majorEastAsia" w:hAnsiTheme="majorHAnsi" w:cstheme="majorBidi"/>
          <w:bCs/>
        </w:rPr>
        <w:t xml:space="preserve"> la </w:t>
      </w:r>
      <w:proofErr w:type="spellStart"/>
      <w:r w:rsidR="00F7058C">
        <w:rPr>
          <w:rFonts w:asciiTheme="majorHAnsi" w:eastAsiaTheme="majorEastAsia" w:hAnsiTheme="majorHAnsi" w:cstheme="majorBidi"/>
          <w:bCs/>
        </w:rPr>
        <w:t>fenetre</w:t>
      </w:r>
      <w:proofErr w:type="spellEnd"/>
      <w:r w:rsidR="00F7058C">
        <w:rPr>
          <w:rFonts w:asciiTheme="majorHAnsi" w:eastAsiaTheme="majorEastAsia" w:hAnsiTheme="majorHAnsi" w:cstheme="majorBidi"/>
          <w:bCs/>
        </w:rPr>
        <w:t xml:space="preserve"> qui </w:t>
      </w:r>
      <w:proofErr w:type="spellStart"/>
      <w:r w:rsidR="00F7058C">
        <w:rPr>
          <w:rFonts w:asciiTheme="majorHAnsi" w:eastAsiaTheme="majorEastAsia" w:hAnsiTheme="majorHAnsi" w:cstheme="majorBidi"/>
          <w:bCs/>
        </w:rPr>
        <w:t>s’affiche</w:t>
      </w:r>
      <w:proofErr w:type="spellEnd"/>
    </w:p>
    <w:p w:rsidR="00F7058C" w:rsidRDefault="005151C0" w:rsidP="00192233">
      <w:pPr>
        <w:ind w:firstLine="0"/>
        <w:rPr>
          <w:rFonts w:asciiTheme="majorHAnsi" w:eastAsiaTheme="majorEastAsia" w:hAnsiTheme="majorHAnsi" w:cstheme="majorBidi"/>
          <w:bCs/>
        </w:rPr>
      </w:pPr>
      <w:r>
        <w:rPr>
          <w:noProof/>
        </w:rPr>
        <w:pict>
          <v:shape id="_x0000_s1032" type="#_x0000_t75" style="position:absolute;margin-left:3in;margin-top:26.65pt;width:280.7pt;height:346.15pt;z-index:-251604992;mso-position-horizontal-relative:text;mso-position-vertical-relative:text;mso-width-relative:page;mso-height-relative:page">
            <v:imagedata r:id="rId10" o:title="03"/>
          </v:shape>
        </w:pict>
      </w:r>
    </w:p>
    <w:p w:rsidR="00A86B52" w:rsidRDefault="00AC4131" w:rsidP="00192233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9582910" wp14:editId="062C0CAE">
                <wp:simplePos x="0" y="0"/>
                <wp:positionH relativeFrom="column">
                  <wp:posOffset>-451485</wp:posOffset>
                </wp:positionH>
                <wp:positionV relativeFrom="paragraph">
                  <wp:posOffset>4439285</wp:posOffset>
                </wp:positionV>
                <wp:extent cx="314706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5B51E6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2:</w:t>
                            </w:r>
                            <w:r w:rsidRPr="00AC4131">
                              <w:t xml:space="preserve"> </w:t>
                            </w:r>
                            <w:proofErr w:type="spellStart"/>
                            <w:r>
                              <w:t>l’</w:t>
                            </w:r>
                            <w:r w:rsidRPr="00AC4131">
                              <w:t>arborescence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8291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-35.55pt;margin-top:349.55pt;width:247.8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MZLgIAAGYEAAAOAAAAZHJzL2Uyb0RvYy54bWysVMFu2zAMvQ/YPwi6L06aLi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Sbtbzqxo&#10;SKOd6gL7DB0jF/HTOp9T2tZRYujIT7mD35Mzwu4qbOKXADGKE9PnK7uxmiTndHL7aTyjkKTYbPox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" stroked="f">
                <v:textbox style="mso-fit-shape-to-text:t" inset="0,0,0,0">
                  <w:txbxContent>
                    <w:p w:rsidR="00AC4131" w:rsidRPr="005B51E6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2:</w:t>
                      </w:r>
                      <w:r w:rsidRPr="00AC4131">
                        <w:t xml:space="preserve"> </w:t>
                      </w:r>
                      <w:proofErr w:type="spellStart"/>
                      <w:r>
                        <w:t>l’</w:t>
                      </w:r>
                      <w:r w:rsidRPr="00AC4131">
                        <w:t>arborescence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1C0">
        <w:rPr>
          <w:noProof/>
        </w:rPr>
        <w:pict>
          <v:shape id="_x0000_s1033" type="#_x0000_t75" style="position:absolute;margin-left:-35.55pt;margin-top:-.95pt;width:247.8pt;height:346pt;z-index:-251602944;mso-position-horizontal:absolute;mso-position-horizontal-relative:text;mso-position-vertical:absolute;mso-position-vertical-relative:text;mso-width-relative:page;mso-height-relative:page">
            <v:imagedata r:id="rId11" o:title="02" cropbottom="15910f" cropright="35814f"/>
          </v:shape>
        </w:pic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3B145C6" wp14:editId="12CE7F05">
                <wp:simplePos x="0" y="0"/>
                <wp:positionH relativeFrom="column">
                  <wp:posOffset>2800350</wp:posOffset>
                </wp:positionH>
                <wp:positionV relativeFrom="paragraph">
                  <wp:posOffset>4453255</wp:posOffset>
                </wp:positionV>
                <wp:extent cx="356489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B25A23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3:ActivityMain.xml(</w:t>
                            </w:r>
                            <w:proofErr w:type="gramEnd"/>
                            <w:r>
                              <w:t>Design)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45C6" id="Text Box 15" o:spid="_x0000_s1030" type="#_x0000_t202" style="position:absolute;margin-left:220.5pt;margin-top:350.65pt;width:280.7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" stroked="f">
                <v:textbox style="mso-fit-shape-to-text:t" inset="0,0,0,0">
                  <w:txbxContent>
                    <w:p w:rsidR="00AC4131" w:rsidRPr="00B25A23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3:ActivityMain.xml(</w:t>
                      </w:r>
                      <w:proofErr w:type="gramEnd"/>
                      <w:r>
                        <w:t>Design)</w:t>
                      </w:r>
                    </w:p>
                  </w:txbxContent>
                </v:textbox>
              </v:shape>
            </w:pict>
          </mc:Fallback>
        </mc:AlternateContent>
      </w: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2303CE" w:rsidP="00192233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F843A6" wp14:editId="5E480CF2">
                <wp:simplePos x="0" y="0"/>
                <wp:positionH relativeFrom="column">
                  <wp:posOffset>-57150</wp:posOffset>
                </wp:positionH>
                <wp:positionV relativeFrom="paragraph">
                  <wp:posOffset>127635</wp:posOffset>
                </wp:positionV>
                <wp:extent cx="304800" cy="28575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6FA5" id="Straight Arrow Connector 9" o:spid="_x0000_s1026" type="#_x0000_t32" style="position:absolute;margin-left:-4.5pt;margin-top:10.05pt;width:24pt;height:22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</w:p>
    <w:p w:rsidR="00F7058C" w:rsidRDefault="002303CE" w:rsidP="00192233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843A6" wp14:editId="5E480CF2">
                <wp:simplePos x="0" y="0"/>
                <wp:positionH relativeFrom="column">
                  <wp:posOffset>76200</wp:posOffset>
                </wp:positionH>
                <wp:positionV relativeFrom="paragraph">
                  <wp:posOffset>120015</wp:posOffset>
                </wp:positionV>
                <wp:extent cx="400050" cy="2286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361F" id="Straight Arrow Connector 10" o:spid="_x0000_s1026" type="#_x0000_t32" style="position:absolute;margin-left:6pt;margin-top:9.45pt;width:31.5pt;height:1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</w:p>
    <w:p w:rsidR="00F7058C" w:rsidRDefault="00F7058C" w:rsidP="00192233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843A6" wp14:editId="5E480CF2">
                <wp:simplePos x="0" y="0"/>
                <wp:positionH relativeFrom="column">
                  <wp:posOffset>1228725</wp:posOffset>
                </wp:positionH>
                <wp:positionV relativeFrom="paragraph">
                  <wp:posOffset>8890</wp:posOffset>
                </wp:positionV>
                <wp:extent cx="161925" cy="4476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1878" id="Straight Arrow Connector 5" o:spid="_x0000_s1026" type="#_x0000_t32" style="position:absolute;margin-left:96.75pt;margin-top:.7pt;width:12.75pt;height:35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F7058C" w:rsidRDefault="005151C0" w:rsidP="00192233">
      <w:pPr>
        <w:ind w:firstLine="0"/>
        <w:rPr>
          <w:b/>
        </w:rPr>
      </w:pPr>
      <w:r>
        <w:rPr>
          <w:noProof/>
        </w:rPr>
        <w:pict>
          <v:shape id="_x0000_s1039" type="#_x0000_t75" style="position:absolute;margin-left:-60pt;margin-top:52.1pt;width:321.65pt;height:374.25pt;z-index:-251581440;mso-position-horizontal-relative:text;mso-position-vertical-relative:text;mso-width-relative:page;mso-height-relative:page">
            <v:imagedata r:id="rId12" o:title="2"/>
          </v:shape>
        </w:pict>
      </w:r>
      <w:r>
        <w:rPr>
          <w:noProof/>
        </w:rPr>
        <w:pict>
          <v:shape id="_x0000_s1040" type="#_x0000_t75" style="position:absolute;margin-left:273.75pt;margin-top:53.6pt;width:259.5pt;height:378pt;z-index:-251579392;mso-position-horizontal-relative:text;mso-position-vertical-relative:text;mso-width-relative:page;mso-height-relative:page">
            <v:imagedata r:id="rId13" o:title="3"/>
          </v:shape>
        </w:pict>
      </w:r>
      <w:r w:rsidR="002303CE">
        <w:t>3-</w:t>
      </w:r>
      <w:r w:rsidR="007E0DB9">
        <w:t xml:space="preserve">Essayer de </w:t>
      </w:r>
      <w:proofErr w:type="spellStart"/>
      <w:r w:rsidR="007E0DB9">
        <w:t>de</w:t>
      </w:r>
      <w:proofErr w:type="spellEnd"/>
      <w:r w:rsidR="007E0DB9">
        <w:t xml:space="preserve"> composer </w:t>
      </w:r>
      <w:proofErr w:type="spellStart"/>
      <w:r w:rsidR="007E0DB9">
        <w:t>une</w:t>
      </w:r>
      <w:proofErr w:type="spellEnd"/>
      <w:r w:rsidR="007E0DB9">
        <w:t xml:space="preserve"> arbor</w:t>
      </w:r>
      <w:r w:rsidR="00AC4131">
        <w:t>esce</w:t>
      </w:r>
      <w:r w:rsidR="007E0DB9">
        <w:t xml:space="preserve">nce </w:t>
      </w:r>
      <w:proofErr w:type="spellStart"/>
      <w:r w:rsidR="007E0DB9">
        <w:t>comme</w:t>
      </w:r>
      <w:proofErr w:type="spellEnd"/>
      <w:r w:rsidR="007E0DB9">
        <w:t xml:space="preserve"> </w:t>
      </w:r>
      <w:proofErr w:type="spellStart"/>
      <w:r w:rsidR="007E0DB9">
        <w:t>indique</w:t>
      </w:r>
      <w:proofErr w:type="spellEnd"/>
      <w:r w:rsidR="007E0DB9">
        <w:t xml:space="preserve"> la </w:t>
      </w:r>
      <w:r w:rsidR="007E0DB9" w:rsidRPr="00AC4131">
        <w:rPr>
          <w:b/>
        </w:rPr>
        <w:t>figure 4</w:t>
      </w:r>
      <w:r w:rsidR="007E0DB9">
        <w:t xml:space="preserve"> </w:t>
      </w:r>
      <w:proofErr w:type="spellStart"/>
      <w:r w:rsidR="007E0DB9">
        <w:t>en</w:t>
      </w:r>
      <w:proofErr w:type="spellEnd"/>
      <w:r w:rsidR="007E0DB9">
        <w:t xml:space="preserve"> </w:t>
      </w:r>
      <w:proofErr w:type="spellStart"/>
      <w:r w:rsidR="007E0DB9">
        <w:t>utilisant</w:t>
      </w:r>
      <w:proofErr w:type="spellEnd"/>
      <w:r w:rsidR="007E0DB9">
        <w:t xml:space="preserve"> les sections </w:t>
      </w:r>
      <w:r w:rsidR="007E0DB9" w:rsidRPr="00AC4131">
        <w:rPr>
          <w:b/>
        </w:rPr>
        <w:t xml:space="preserve">layouts, </w:t>
      </w:r>
      <w:proofErr w:type="spellStart"/>
      <w:r w:rsidR="007E0DB9" w:rsidRPr="00AC4131">
        <w:rPr>
          <w:b/>
        </w:rPr>
        <w:t>buttons</w:t>
      </w:r>
      <w:proofErr w:type="gramStart"/>
      <w:r w:rsidR="000C3072" w:rsidRPr="00AC4131">
        <w:rPr>
          <w:b/>
        </w:rPr>
        <w:t>,widgets</w:t>
      </w:r>
      <w:proofErr w:type="spellEnd"/>
      <w:proofErr w:type="gramEnd"/>
      <w:r w:rsidR="007E0DB9" w:rsidRPr="00AC4131">
        <w:rPr>
          <w:b/>
        </w:rPr>
        <w:t xml:space="preserve"> </w:t>
      </w:r>
      <w:r w:rsidR="007E0DB9" w:rsidRPr="00AC4131">
        <w:t>et</w:t>
      </w:r>
      <w:r w:rsidR="007E0DB9" w:rsidRPr="00AC4131">
        <w:rPr>
          <w:b/>
        </w:rPr>
        <w:t xml:space="preserve"> text</w:t>
      </w:r>
      <w:r w:rsidR="007E0DB9">
        <w:t xml:space="preserve"> </w:t>
      </w:r>
      <w:proofErr w:type="spellStart"/>
      <w:r w:rsidR="007E0DB9">
        <w:t>indiqué</w:t>
      </w:r>
      <w:proofErr w:type="spellEnd"/>
      <w:r w:rsidR="007E0DB9">
        <w:t xml:space="preserve"> sur la palette (</w:t>
      </w:r>
      <w:r w:rsidR="007E0DB9" w:rsidRPr="00AC4131">
        <w:rPr>
          <w:b/>
        </w:rPr>
        <w:t>figure 5</w:t>
      </w:r>
      <w:r w:rsidR="007E0DB9">
        <w:t>)</w:t>
      </w:r>
    </w:p>
    <w:p w:rsidR="007E0DB9" w:rsidRDefault="007E0DB9" w:rsidP="00C80FEA">
      <w:pPr>
        <w:ind w:firstLine="0"/>
        <w:jc w:val="center"/>
        <w:rPr>
          <w:b/>
        </w:rPr>
      </w:pPr>
    </w:p>
    <w:p w:rsidR="007E0DB9" w:rsidRDefault="0046754A" w:rsidP="00C80FEA">
      <w:pPr>
        <w:ind w:firstLine="0"/>
        <w:jc w:val="center"/>
        <w:rPr>
          <w:b/>
        </w:rPr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1BCB2F" wp14:editId="374E7B87">
                <wp:simplePos x="0" y="0"/>
                <wp:positionH relativeFrom="column">
                  <wp:posOffset>4067174</wp:posOffset>
                </wp:positionH>
                <wp:positionV relativeFrom="paragraph">
                  <wp:posOffset>102869</wp:posOffset>
                </wp:positionV>
                <wp:extent cx="257175" cy="2571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2133" id="Straight Arrow Connector 22" o:spid="_x0000_s1026" type="#_x0000_t32" style="position:absolute;margin-left:320.25pt;margin-top:8.1pt;width:20.25pt;height:20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</w:p>
    <w:p w:rsidR="00154882" w:rsidRDefault="00154882" w:rsidP="00C80FEA">
      <w:pPr>
        <w:ind w:firstLine="0"/>
        <w:jc w:val="center"/>
        <w:rPr>
          <w:b/>
        </w:rPr>
      </w:pPr>
    </w:p>
    <w:p w:rsidR="007E0DB9" w:rsidRDefault="0046754A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1BCB2F" wp14:editId="374E7B87">
                <wp:simplePos x="0" y="0"/>
                <wp:positionH relativeFrom="column">
                  <wp:posOffset>3990974</wp:posOffset>
                </wp:positionH>
                <wp:positionV relativeFrom="paragraph">
                  <wp:posOffset>316230</wp:posOffset>
                </wp:positionV>
                <wp:extent cx="266700" cy="1714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D905" id="Straight Arrow Connector 21" o:spid="_x0000_s1026" type="#_x0000_t32" style="position:absolute;margin-left:314.25pt;margin-top:24.9pt;width:21pt;height:13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</w:p>
    <w:p w:rsidR="007E0DB9" w:rsidRDefault="007E0DB9" w:rsidP="00154882">
      <w:pPr>
        <w:ind w:firstLine="0"/>
      </w:pPr>
    </w:p>
    <w:p w:rsidR="007E0DB9" w:rsidRDefault="0046754A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BCB2F" wp14:editId="374E7B87">
                <wp:simplePos x="0" y="0"/>
                <wp:positionH relativeFrom="column">
                  <wp:posOffset>4019549</wp:posOffset>
                </wp:positionH>
                <wp:positionV relativeFrom="paragraph">
                  <wp:posOffset>43815</wp:posOffset>
                </wp:positionV>
                <wp:extent cx="390525" cy="22860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1BCB" id="Straight Arrow Connector 19" o:spid="_x0000_s1026" type="#_x0000_t32" style="position:absolute;margin-left:316.5pt;margin-top:3.45pt;width:30.75pt;height:18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</w:p>
    <w:p w:rsidR="007E0DB9" w:rsidRDefault="0046754A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1BCB2F" wp14:editId="374E7B87">
                <wp:simplePos x="0" y="0"/>
                <wp:positionH relativeFrom="column">
                  <wp:posOffset>4048124</wp:posOffset>
                </wp:positionH>
                <wp:positionV relativeFrom="paragraph">
                  <wp:posOffset>169545</wp:posOffset>
                </wp:positionV>
                <wp:extent cx="381000" cy="24765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5E28" id="Straight Arrow Connector 20" o:spid="_x0000_s1026" type="#_x0000_t32" style="position:absolute;margin-left:318.75pt;margin-top:13.35pt;width:30pt;height:1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</w:p>
    <w:p w:rsidR="007E0DB9" w:rsidRDefault="0046754A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1BCB2F" wp14:editId="374E7B87">
                <wp:simplePos x="0" y="0"/>
                <wp:positionH relativeFrom="leftMargin">
                  <wp:posOffset>4990465</wp:posOffset>
                </wp:positionH>
                <wp:positionV relativeFrom="paragraph">
                  <wp:posOffset>238125</wp:posOffset>
                </wp:positionV>
                <wp:extent cx="295275" cy="2476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C367" id="Straight Arrow Connector 18" o:spid="_x0000_s1026" type="#_x0000_t32" style="position:absolute;margin-left:392.95pt;margin-top:18.75pt;width:23.25pt;height:19.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AC4131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5958C02" wp14:editId="1528F5D5">
                <wp:simplePos x="0" y="0"/>
                <wp:positionH relativeFrom="column">
                  <wp:posOffset>3505200</wp:posOffset>
                </wp:positionH>
                <wp:positionV relativeFrom="paragraph">
                  <wp:posOffset>262255</wp:posOffset>
                </wp:positionV>
                <wp:extent cx="329565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70389F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5</w:t>
                            </w:r>
                            <w:proofErr w:type="gramStart"/>
                            <w:r>
                              <w:t>:Outils</w:t>
                            </w:r>
                            <w:proofErr w:type="gramEnd"/>
                            <w:r>
                              <w:t xml:space="preserve"> Palette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8C02" id="Text Box 17" o:spid="_x0000_s1031" type="#_x0000_t202" style="position:absolute;margin-left:276pt;margin-top:20.65pt;width:259.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" stroked="f">
                <v:textbox style="mso-fit-shape-to-text:t" inset="0,0,0,0">
                  <w:txbxContent>
                    <w:p w:rsidR="00AC4131" w:rsidRPr="0070389F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5</w:t>
                      </w:r>
                      <w:proofErr w:type="gramStart"/>
                      <w:r>
                        <w:t>:Outils</w:t>
                      </w:r>
                      <w:proofErr w:type="gramEnd"/>
                      <w:r>
                        <w:t xml:space="preserve"> Palette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3A95B38" wp14:editId="731D6010">
                <wp:simplePos x="0" y="0"/>
                <wp:positionH relativeFrom="column">
                  <wp:posOffset>-752475</wp:posOffset>
                </wp:positionH>
                <wp:positionV relativeFrom="paragraph">
                  <wp:posOffset>215265</wp:posOffset>
                </wp:positionV>
                <wp:extent cx="4084955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005B03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4</w:t>
                            </w:r>
                            <w:proofErr w:type="gramStart"/>
                            <w:r>
                              <w:t>:Component</w:t>
                            </w:r>
                            <w:proofErr w:type="gramEnd"/>
                            <w: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95B38" id="Text Box 16" o:spid="_x0000_s1032" type="#_x0000_t202" style="position:absolute;margin-left:-59.25pt;margin-top:16.95pt;width:321.65pt;height:.0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lrLgIAAGYEAAAOAAAAZHJzL2Uyb0RvYy54bWysVMFu2zAMvQ/YPwi6L066Jui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" stroked="f">
                <v:textbox style="mso-fit-shape-to-text:t" inset="0,0,0,0">
                  <w:txbxContent>
                    <w:p w:rsidR="00AC4131" w:rsidRPr="00005B03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4</w:t>
                      </w:r>
                      <w:proofErr w:type="gramStart"/>
                      <w:r>
                        <w:t>:Component</w:t>
                      </w:r>
                      <w:proofErr w:type="gramEnd"/>
                      <w:r>
                        <w:t xml:space="preserve"> tree</w:t>
                      </w:r>
                    </w:p>
                  </w:txbxContent>
                </v:textbox>
              </v:shape>
            </w:pict>
          </mc:Fallback>
        </mc:AlternateContent>
      </w: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154882" w:rsidRPr="00154882" w:rsidRDefault="00154882" w:rsidP="00154882">
      <w:pPr>
        <w:ind w:firstLine="0"/>
        <w:rPr>
          <w:b/>
        </w:rPr>
      </w:pPr>
      <w:r>
        <w:lastRenderedPageBreak/>
        <w:t xml:space="preserve">4-choisir </w:t>
      </w:r>
      <w:proofErr w:type="gramStart"/>
      <w:r w:rsidR="007E0DB9">
        <w:t>et</w:t>
      </w:r>
      <w:proofErr w:type="gramEnd"/>
      <w:r w:rsidR="007E0DB9">
        <w:t xml:space="preserve"> </w:t>
      </w:r>
      <w:proofErr w:type="spellStart"/>
      <w:r w:rsidR="007E0DB9">
        <w:t>télécharger</w:t>
      </w:r>
      <w:proofErr w:type="spellEnd"/>
      <w:r w:rsidR="007E0DB9">
        <w:t xml:space="preserve"> 3 </w:t>
      </w:r>
      <w:proofErr w:type="spellStart"/>
      <w:r w:rsidR="007E0DB9">
        <w:t>emojis</w:t>
      </w:r>
      <w:proofErr w:type="spellEnd"/>
      <w:r w:rsidR="007E0DB9">
        <w:t xml:space="preserve"> pour les </w:t>
      </w:r>
      <w:proofErr w:type="spellStart"/>
      <w:r w:rsidR="007E0DB9">
        <w:t>ajouter</w:t>
      </w:r>
      <w:proofErr w:type="spellEnd"/>
      <w:r w:rsidR="007E0DB9">
        <w:t xml:space="preserve"> </w:t>
      </w:r>
      <w:proofErr w:type="spellStart"/>
      <w:r w:rsidR="007E0DB9">
        <w:t>dans</w:t>
      </w:r>
      <w:proofErr w:type="spellEnd"/>
      <w:r w:rsidR="007E0DB9">
        <w:t xml:space="preserve"> le </w:t>
      </w:r>
      <w:proofErr w:type="spellStart"/>
      <w:r w:rsidR="007E0DB9">
        <w:t>projet</w:t>
      </w:r>
      <w:proofErr w:type="spellEnd"/>
      <w:r w:rsidR="007E0DB9">
        <w:t xml:space="preserve"> et les </w:t>
      </w:r>
      <w:proofErr w:type="spellStart"/>
      <w:r w:rsidR="007E0DB9">
        <w:t>mettent</w:t>
      </w:r>
      <w:proofErr w:type="spellEnd"/>
      <w:r w:rsidR="007E0DB9">
        <w:t xml:space="preserve"> </w:t>
      </w:r>
      <w:proofErr w:type="spellStart"/>
      <w:r w:rsidR="007E0DB9">
        <w:t>dans</w:t>
      </w:r>
      <w:proofErr w:type="spellEnd"/>
      <w:r w:rsidR="007E0DB9">
        <w:t xml:space="preserve"> le dossier </w:t>
      </w:r>
      <w:proofErr w:type="spellStart"/>
      <w:r w:rsidR="007E0DB9" w:rsidRPr="00AC4131">
        <w:rPr>
          <w:b/>
        </w:rPr>
        <w:t>drawable</w:t>
      </w:r>
      <w:proofErr w:type="spellEnd"/>
      <w:r w:rsidR="007E0DB9">
        <w:t xml:space="preserve"> </w:t>
      </w:r>
      <w:proofErr w:type="spellStart"/>
      <w:r w:rsidR="007E0DB9">
        <w:t>rous</w:t>
      </w:r>
      <w:proofErr w:type="spellEnd"/>
      <w:r w:rsidR="007E0DB9">
        <w:t xml:space="preserve"> </w:t>
      </w:r>
      <w:r w:rsidR="007E0DB9" w:rsidRPr="00AC4131">
        <w:rPr>
          <w:b/>
        </w:rPr>
        <w:t>res</w:t>
      </w:r>
      <w:r w:rsidR="007E0DB9">
        <w:t xml:space="preserve"> sous </w:t>
      </w:r>
      <w:r w:rsidR="007E0DB9" w:rsidRPr="00AC4131">
        <w:rPr>
          <w:b/>
        </w:rPr>
        <w:t>main</w:t>
      </w:r>
      <w:r w:rsidR="007E0DB9">
        <w:t xml:space="preserve"> sous </w:t>
      </w:r>
      <w:proofErr w:type="spellStart"/>
      <w:r w:rsidR="007E0DB9" w:rsidRPr="00AC4131">
        <w:rPr>
          <w:b/>
        </w:rPr>
        <w:t>src</w:t>
      </w:r>
      <w:proofErr w:type="spellEnd"/>
      <w:r w:rsidR="007E0DB9">
        <w:t xml:space="preserve"> sous </w:t>
      </w:r>
      <w:r w:rsidR="007E0DB9" w:rsidRPr="00AC4131">
        <w:rPr>
          <w:b/>
        </w:rPr>
        <w:t>app</w:t>
      </w:r>
      <w:r w:rsidR="007E0DB9">
        <w:t xml:space="preserve"> sous </w:t>
      </w:r>
      <w:r w:rsidR="007E0DB9" w:rsidRPr="00AC4131">
        <w:rPr>
          <w:b/>
        </w:rPr>
        <w:t xml:space="preserve">“nom de </w:t>
      </w:r>
      <w:proofErr w:type="spellStart"/>
      <w:r w:rsidR="007E0DB9" w:rsidRPr="00AC4131">
        <w:rPr>
          <w:b/>
        </w:rPr>
        <w:t>projet</w:t>
      </w:r>
      <w:proofErr w:type="spellEnd"/>
      <w:r w:rsidR="007E0DB9" w:rsidRPr="00AC4131">
        <w:rPr>
          <w:b/>
        </w:rPr>
        <w:t>”</w:t>
      </w:r>
      <w:r w:rsidR="007E0DB9">
        <w:t xml:space="preserve"> sous </w:t>
      </w:r>
      <w:proofErr w:type="spellStart"/>
      <w:r w:rsidR="007E0DB9" w:rsidRPr="00AC4131">
        <w:rPr>
          <w:b/>
        </w:rPr>
        <w:t>AndroidStudioProjects</w:t>
      </w:r>
      <w:proofErr w:type="spellEnd"/>
    </w:p>
    <w:p w:rsidR="0046754A" w:rsidRDefault="007E0DB9" w:rsidP="0046754A">
      <w:pPr>
        <w:keepNext/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82701" wp14:editId="6A7D27D4">
                <wp:simplePos x="0" y="0"/>
                <wp:positionH relativeFrom="column">
                  <wp:posOffset>2733675</wp:posOffset>
                </wp:positionH>
                <wp:positionV relativeFrom="paragraph">
                  <wp:posOffset>933450</wp:posOffset>
                </wp:positionV>
                <wp:extent cx="161925" cy="4476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EDB4" id="Straight Arrow Connector 4" o:spid="_x0000_s1026" type="#_x0000_t32" style="position:absolute;margin-left:215.25pt;margin-top:73.5pt;width:12.75pt;height:35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154882"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782701" wp14:editId="6A7D27D4">
                <wp:simplePos x="0" y="0"/>
                <wp:positionH relativeFrom="column">
                  <wp:posOffset>4391025</wp:posOffset>
                </wp:positionH>
                <wp:positionV relativeFrom="paragraph">
                  <wp:posOffset>634364</wp:posOffset>
                </wp:positionV>
                <wp:extent cx="114300" cy="21907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D82" id="Straight Arrow Connector 6" o:spid="_x0000_s1026" type="#_x0000_t32" style="position:absolute;margin-left:345.75pt;margin-top:49.95pt;width:9pt;height:17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A84995">
        <w:pict>
          <v:shape id="_x0000_i1026" type="#_x0000_t75" style="width:467.5pt;height:176.3pt">
            <v:imagedata r:id="rId14" o:title="7"/>
          </v:shape>
        </w:pict>
      </w:r>
    </w:p>
    <w:p w:rsidR="00154882" w:rsidRDefault="0046754A" w:rsidP="0046754A">
      <w:pPr>
        <w:pStyle w:val="Caption"/>
        <w:jc w:val="center"/>
      </w:pPr>
      <w:r>
        <w:t>Figure 6</w:t>
      </w:r>
      <w:proofErr w:type="gramStart"/>
      <w:r>
        <w:t>:Dossier</w:t>
      </w:r>
      <w:proofErr w:type="gramEnd"/>
      <w:r>
        <w:t xml:space="preserve"> </w:t>
      </w:r>
      <w:proofErr w:type="spellStart"/>
      <w:r>
        <w:t>drawable</w:t>
      </w:r>
      <w:proofErr w:type="spellEnd"/>
    </w:p>
    <w:p w:rsidR="00154882" w:rsidRDefault="00154882" w:rsidP="00154882">
      <w:pPr>
        <w:ind w:firstLine="0"/>
      </w:pPr>
    </w:p>
    <w:p w:rsidR="00154882" w:rsidRDefault="005151C0" w:rsidP="00154882">
      <w:pPr>
        <w:ind w:firstLine="0"/>
      </w:pPr>
      <w:r>
        <w:rPr>
          <w:noProof/>
        </w:rPr>
        <w:pict>
          <v:shape id="_x0000_s1041" type="#_x0000_t75" style="position:absolute;margin-left:82.5pt;margin-top:22.25pt;width:266.25pt;height:296.25pt;z-index:-251577344;mso-position-horizontal-relative:text;mso-position-vertical-relative:text;mso-width-relative:page;mso-height-relative:page">
            <v:imagedata r:id="rId15" o:title="8" cropbottom="30260f"/>
          </v:shape>
        </w:pict>
      </w:r>
      <w:r w:rsidR="000C3072">
        <w:t xml:space="preserve">5-Pour les </w:t>
      </w:r>
      <w:proofErr w:type="spellStart"/>
      <w:r w:rsidR="000C3072" w:rsidRPr="0046754A">
        <w:rPr>
          <w:b/>
        </w:rPr>
        <w:t>boutt</w:t>
      </w:r>
      <w:r w:rsidR="00A41D15" w:rsidRPr="0046754A">
        <w:rPr>
          <w:b/>
        </w:rPr>
        <w:t>ons</w:t>
      </w:r>
      <w:proofErr w:type="spellEnd"/>
      <w:r w:rsidR="00A41D15">
        <w:t xml:space="preserve">, </w:t>
      </w:r>
      <w:r w:rsidR="00A41D15" w:rsidRPr="0046754A">
        <w:rPr>
          <w:b/>
        </w:rPr>
        <w:t>Plain Text</w:t>
      </w:r>
      <w:r w:rsidR="00A41D15">
        <w:t xml:space="preserve"> </w:t>
      </w:r>
      <w:proofErr w:type="gramStart"/>
      <w:r w:rsidR="00A41D15">
        <w:t>et</w:t>
      </w:r>
      <w:proofErr w:type="gramEnd"/>
      <w:r w:rsidR="00A41D15">
        <w:t xml:space="preserve"> </w:t>
      </w:r>
      <w:r w:rsidR="00A41D15" w:rsidRPr="0046754A">
        <w:rPr>
          <w:b/>
        </w:rPr>
        <w:t>image</w:t>
      </w:r>
      <w:r w:rsidR="00A41D15">
        <w:t xml:space="preserve"> </w:t>
      </w:r>
      <w:proofErr w:type="spellStart"/>
      <w:r w:rsidR="00A41D15">
        <w:t>inserés</w:t>
      </w:r>
      <w:proofErr w:type="spellEnd"/>
      <w:r w:rsidR="000C3072">
        <w:t xml:space="preserve"> on </w:t>
      </w:r>
      <w:proofErr w:type="spellStart"/>
      <w:r w:rsidR="000C3072">
        <w:t>doit</w:t>
      </w:r>
      <w:proofErr w:type="spellEnd"/>
      <w:r w:rsidR="000C3072">
        <w:t xml:space="preserve"> specifier un </w:t>
      </w:r>
      <w:r w:rsidR="000C3072" w:rsidRPr="0046754A">
        <w:rPr>
          <w:b/>
        </w:rPr>
        <w:t>id</w:t>
      </w:r>
      <w:r w:rsidR="000C3072">
        <w:t xml:space="preserve"> et un </w:t>
      </w:r>
      <w:r w:rsidR="000C3072" w:rsidRPr="0046754A">
        <w:rPr>
          <w:b/>
        </w:rPr>
        <w:t>text</w:t>
      </w:r>
      <w:r w:rsidR="000C3072">
        <w:t xml:space="preserve"> </w:t>
      </w: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82701" wp14:editId="6A7D27D4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161925" cy="44767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0443" id="Straight Arrow Connector 7" o:spid="_x0000_s1026" type="#_x0000_t32" style="position:absolute;margin-left:0;margin-top:4.25pt;width:12.75pt;height:35.25pt;flip:x y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782701" wp14:editId="6A7D27D4">
                <wp:simplePos x="0" y="0"/>
                <wp:positionH relativeFrom="column">
                  <wp:posOffset>2542540</wp:posOffset>
                </wp:positionH>
                <wp:positionV relativeFrom="paragraph">
                  <wp:posOffset>154940</wp:posOffset>
                </wp:positionV>
                <wp:extent cx="76200" cy="333375"/>
                <wp:effectExtent l="5715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CD98" id="Straight Arrow Connector 8" o:spid="_x0000_s1026" type="#_x0000_t32" style="position:absolute;margin-left:200.2pt;margin-top:12.2pt;width:6pt;height:26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</w:p>
    <w:p w:rsidR="000C3072" w:rsidRDefault="000C3072" w:rsidP="00154882">
      <w:pPr>
        <w:ind w:firstLine="0"/>
      </w:pPr>
    </w:p>
    <w:p w:rsidR="000C3072" w:rsidRDefault="000C3072" w:rsidP="00154882">
      <w:pPr>
        <w:ind w:firstLine="0"/>
      </w:pPr>
    </w:p>
    <w:p w:rsidR="000C3072" w:rsidRDefault="0046754A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71005954" wp14:editId="356FF097">
                <wp:simplePos x="0" y="0"/>
                <wp:positionH relativeFrom="column">
                  <wp:posOffset>1047750</wp:posOffset>
                </wp:positionH>
                <wp:positionV relativeFrom="paragraph">
                  <wp:posOffset>255905</wp:posOffset>
                </wp:positionV>
                <wp:extent cx="3381375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A2649E" w:rsidRDefault="0046754A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7</w:t>
                            </w:r>
                            <w:proofErr w:type="gramStart"/>
                            <w:r>
                              <w:t>:fênetre</w:t>
                            </w:r>
                            <w:proofErr w:type="gramEnd"/>
                            <w:r>
                              <w:t xml:space="preserve">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05954" id="Text Box 23" o:spid="_x0000_s1033" type="#_x0000_t202" style="position:absolute;margin-left:82.5pt;margin-top:20.15pt;width:266.25pt;height:.0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" stroked="f">
                <v:textbox style="mso-fit-shape-to-text:t" inset="0,0,0,0">
                  <w:txbxContent>
                    <w:p w:rsidR="0046754A" w:rsidRPr="00A2649E" w:rsidRDefault="0046754A" w:rsidP="0046754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7</w:t>
                      </w:r>
                      <w:proofErr w:type="gramStart"/>
                      <w:r>
                        <w:t>:fênetre</w:t>
                      </w:r>
                      <w:proofErr w:type="gramEnd"/>
                      <w:r>
                        <w:t xml:space="preserve"> Attributes</w:t>
                      </w:r>
                    </w:p>
                  </w:txbxContent>
                </v:textbox>
              </v:shape>
            </w:pict>
          </mc:Fallback>
        </mc:AlternateContent>
      </w:r>
      <w:r w:rsidR="000C307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75DDF9D" wp14:editId="67588BBC">
                <wp:simplePos x="0" y="0"/>
                <wp:positionH relativeFrom="column">
                  <wp:posOffset>1047750</wp:posOffset>
                </wp:positionH>
                <wp:positionV relativeFrom="paragraph">
                  <wp:posOffset>265430</wp:posOffset>
                </wp:positionV>
                <wp:extent cx="33813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3072" w:rsidRPr="00043788" w:rsidRDefault="000C3072" w:rsidP="000C307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151C0">
                              <w:fldChar w:fldCharType="begin"/>
                            </w:r>
                            <w:r w:rsidR="005151C0">
                              <w:instrText xml:space="preserve"> SEQ Figure \* ARABIC </w:instrText>
                            </w:r>
                            <w:r w:rsidR="005151C0">
                              <w:fldChar w:fldCharType="separate"/>
                            </w:r>
                            <w:r w:rsidR="00A02B6E">
                              <w:rPr>
                                <w:noProof/>
                              </w:rPr>
                              <w:t>1</w:t>
                            </w:r>
                            <w:r w:rsidR="005151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DDF9D" id="Text Box 1" o:spid="_x0000_s1034" type="#_x0000_t202" style="position:absolute;margin-left:82.5pt;margin-top:20.9pt;width:266.25pt;height:.0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" stroked="f">
                <v:textbox style="mso-fit-shape-to-text:t" inset="0,0,0,0">
                  <w:txbxContent>
                    <w:p w:rsidR="000C3072" w:rsidRPr="00043788" w:rsidRDefault="000C3072" w:rsidP="000C307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2B6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0C3072" w:rsidRDefault="000C3072" w:rsidP="00154882">
      <w:pPr>
        <w:ind w:firstLine="0"/>
      </w:pPr>
    </w:p>
    <w:p w:rsidR="000C3072" w:rsidRDefault="00A41D15" w:rsidP="00154882">
      <w:pPr>
        <w:ind w:firstLine="0"/>
      </w:pPr>
      <w:r>
        <w:t xml:space="preserve">6-Passant </w:t>
      </w:r>
      <w:proofErr w:type="spellStart"/>
      <w:r w:rsidR="0046754A">
        <w:t>main</w:t>
      </w:r>
      <w:r>
        <w:t>tenant</w:t>
      </w:r>
      <w:proofErr w:type="spellEnd"/>
      <w:r>
        <w:t xml:space="preserve"> à la </w:t>
      </w:r>
      <w:proofErr w:type="spellStart"/>
      <w:r>
        <w:t>partie</w:t>
      </w:r>
      <w:proofErr w:type="spellEnd"/>
      <w:r>
        <w:t xml:space="preserve"> </w:t>
      </w:r>
      <w:r w:rsidR="0046754A">
        <w:t xml:space="preserve">du </w:t>
      </w:r>
      <w:r>
        <w:t xml:space="preserve">code, on </w:t>
      </w:r>
      <w:proofErr w:type="spellStart"/>
      <w:r>
        <w:t>crée</w:t>
      </w:r>
      <w:proofErr w:type="spellEnd"/>
      <w:r>
        <w:t xml:space="preserve"> sous le dossier </w:t>
      </w:r>
      <w:proofErr w:type="spellStart"/>
      <w:r w:rsidRPr="0046754A">
        <w:rPr>
          <w:b/>
        </w:rPr>
        <w:t>com.example.”</w:t>
      </w:r>
      <w:proofErr w:type="gramStart"/>
      <w:r w:rsidRPr="0046754A">
        <w:rPr>
          <w:b/>
        </w:rPr>
        <w:t>nom</w:t>
      </w:r>
      <w:proofErr w:type="spellEnd"/>
      <w:proofErr w:type="gramEnd"/>
      <w:r w:rsidRPr="0046754A">
        <w:rPr>
          <w:b/>
        </w:rPr>
        <w:t xml:space="preserve"> du </w:t>
      </w:r>
      <w:proofErr w:type="spellStart"/>
      <w:r w:rsidRPr="0046754A">
        <w:rPr>
          <w:b/>
        </w:rPr>
        <w:t>projet</w:t>
      </w:r>
      <w:proofErr w:type="spellEnd"/>
      <w:r w:rsidRPr="0046754A">
        <w:rPr>
          <w:b/>
        </w:rPr>
        <w:t>”</w:t>
      </w:r>
      <w:r>
        <w:t xml:space="preserve"> 3 dossiers</w:t>
      </w:r>
      <w:r w:rsidR="0046754A">
        <w:t xml:space="preserve"> </w:t>
      </w:r>
      <w:proofErr w:type="spellStart"/>
      <w:r w:rsidR="0046754A">
        <w:t>nommé</w:t>
      </w:r>
      <w:proofErr w:type="spellEnd"/>
      <w:r>
        <w:t xml:space="preserve"> </w:t>
      </w:r>
      <w:proofErr w:type="spellStart"/>
      <w:r w:rsidRPr="0046754A">
        <w:rPr>
          <w:b/>
        </w:rPr>
        <w:t>controleur</w:t>
      </w:r>
      <w:proofErr w:type="spellEnd"/>
      <w:r>
        <w:t xml:space="preserve">, </w:t>
      </w:r>
      <w:proofErr w:type="spellStart"/>
      <w:r w:rsidRPr="0046754A">
        <w:rPr>
          <w:b/>
        </w:rPr>
        <w:t>modele</w:t>
      </w:r>
      <w:proofErr w:type="spellEnd"/>
      <w:r>
        <w:t xml:space="preserve"> et </w:t>
      </w:r>
      <w:proofErr w:type="spellStart"/>
      <w:r w:rsidRPr="0046754A">
        <w:rPr>
          <w:b/>
        </w:rPr>
        <w:t>vue</w:t>
      </w:r>
      <w:proofErr w:type="spellEnd"/>
      <w:r>
        <w:t xml:space="preserve">, on </w:t>
      </w:r>
      <w:proofErr w:type="spellStart"/>
      <w:r>
        <w:t>déplace</w:t>
      </w:r>
      <w:proofErr w:type="spellEnd"/>
      <w:r>
        <w:t xml:space="preserve"> le </w:t>
      </w:r>
      <w:proofErr w:type="spellStart"/>
      <w:r w:rsidRPr="0046754A">
        <w:rPr>
          <w:b/>
        </w:rPr>
        <w:t>fichier</w:t>
      </w:r>
      <w:proofErr w:type="spellEnd"/>
      <w:r w:rsidRPr="0046754A">
        <w:rPr>
          <w:b/>
        </w:rPr>
        <w:t xml:space="preserve"> </w:t>
      </w:r>
      <w:proofErr w:type="spellStart"/>
      <w:r w:rsidRPr="0046754A">
        <w:rPr>
          <w:b/>
        </w:rPr>
        <w:t>MainActivity</w:t>
      </w:r>
      <w:proofErr w:type="spellEnd"/>
      <w:r>
        <w:t xml:space="preserve"> sous </w:t>
      </w:r>
      <w:proofErr w:type="spellStart"/>
      <w:r w:rsidRPr="0046754A">
        <w:rPr>
          <w:b/>
        </w:rPr>
        <w:t>vue</w:t>
      </w:r>
      <w:proofErr w:type="spellEnd"/>
      <w:r>
        <w:t xml:space="preserve"> et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java </w:t>
      </w:r>
      <w:proofErr w:type="spellStart"/>
      <w:r>
        <w:t>nommé</w:t>
      </w:r>
      <w:proofErr w:type="spellEnd"/>
      <w:r>
        <w:t xml:space="preserve"> </w:t>
      </w:r>
      <w:proofErr w:type="spellStart"/>
      <w:r w:rsidRPr="0046754A">
        <w:rPr>
          <w:b/>
        </w:rPr>
        <w:t>Profil</w:t>
      </w:r>
      <w:proofErr w:type="spellEnd"/>
      <w:r>
        <w:t xml:space="preserve"> sous </w:t>
      </w:r>
      <w:proofErr w:type="spellStart"/>
      <w:r w:rsidRPr="0046754A">
        <w:rPr>
          <w:b/>
        </w:rPr>
        <w:t>modele</w:t>
      </w:r>
      <w:proofErr w:type="spellEnd"/>
    </w:p>
    <w:p w:rsidR="00A41D15" w:rsidRDefault="0046754A" w:rsidP="00A41D15">
      <w:pPr>
        <w:keepNext/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5028E1" wp14:editId="403CED25">
                <wp:simplePos x="0" y="0"/>
                <wp:positionH relativeFrom="column">
                  <wp:posOffset>2724150</wp:posOffset>
                </wp:positionH>
                <wp:positionV relativeFrom="paragraph">
                  <wp:posOffset>894715</wp:posOffset>
                </wp:positionV>
                <wp:extent cx="552450" cy="47625"/>
                <wp:effectExtent l="0" t="5715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4F3D" id="Straight Arrow Connector 32" o:spid="_x0000_s1026" type="#_x0000_t32" style="position:absolute;margin-left:214.5pt;margin-top:70.45pt;width:43.5pt;height:3.7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5028E1" wp14:editId="403CED25">
                <wp:simplePos x="0" y="0"/>
                <wp:positionH relativeFrom="column">
                  <wp:posOffset>2790825</wp:posOffset>
                </wp:positionH>
                <wp:positionV relativeFrom="paragraph">
                  <wp:posOffset>1874520</wp:posOffset>
                </wp:positionV>
                <wp:extent cx="552450" cy="47625"/>
                <wp:effectExtent l="0" t="5715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FE0F" id="Straight Arrow Connector 31" o:spid="_x0000_s1026" type="#_x0000_t32" style="position:absolute;margin-left:219.75pt;margin-top:147.6pt;width:43.5pt;height:3.7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5028E1" wp14:editId="403CED25">
                <wp:simplePos x="0" y="0"/>
                <wp:positionH relativeFrom="column">
                  <wp:posOffset>2400300</wp:posOffset>
                </wp:positionH>
                <wp:positionV relativeFrom="paragraph">
                  <wp:posOffset>1483995</wp:posOffset>
                </wp:positionV>
                <wp:extent cx="552450" cy="47625"/>
                <wp:effectExtent l="0" t="5715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95BF" id="Straight Arrow Connector 29" o:spid="_x0000_s1026" type="#_x0000_t32" style="position:absolute;margin-left:189pt;margin-top:116.85pt;width:43.5pt;height:3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5028E1" wp14:editId="403CED25">
                <wp:simplePos x="0" y="0"/>
                <wp:positionH relativeFrom="column">
                  <wp:posOffset>2133600</wp:posOffset>
                </wp:positionH>
                <wp:positionV relativeFrom="paragraph">
                  <wp:posOffset>1684020</wp:posOffset>
                </wp:positionV>
                <wp:extent cx="552450" cy="47625"/>
                <wp:effectExtent l="0" t="5715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578E" id="Straight Arrow Connector 30" o:spid="_x0000_s1026" type="#_x0000_t32" style="position:absolute;margin-left:168pt;margin-top:132.6pt;width:43.5pt;height:3.7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5028E1" wp14:editId="403CED25">
                <wp:simplePos x="0" y="0"/>
                <wp:positionH relativeFrom="column">
                  <wp:posOffset>2343150</wp:posOffset>
                </wp:positionH>
                <wp:positionV relativeFrom="paragraph">
                  <wp:posOffset>1293495</wp:posOffset>
                </wp:positionV>
                <wp:extent cx="552450" cy="47625"/>
                <wp:effectExtent l="0" t="5715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F374" id="Straight Arrow Connector 28" o:spid="_x0000_s1026" type="#_x0000_t32" style="position:absolute;margin-left:184.5pt;margin-top:101.85pt;width:43.5pt;height:3.7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1BCB2F" wp14:editId="374E7B87">
                <wp:simplePos x="0" y="0"/>
                <wp:positionH relativeFrom="column">
                  <wp:posOffset>2504440</wp:posOffset>
                </wp:positionH>
                <wp:positionV relativeFrom="paragraph">
                  <wp:posOffset>1121410</wp:posOffset>
                </wp:positionV>
                <wp:extent cx="552450" cy="47625"/>
                <wp:effectExtent l="0" t="5715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6EC3" id="Straight Arrow Connector 24" o:spid="_x0000_s1026" type="#_x0000_t32" style="position:absolute;margin-left:197.2pt;margin-top:88.3pt;width:43.5pt;height:3.7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A84995">
        <w:pict>
          <v:shape id="_x0000_i1027" type="#_x0000_t75" style="width:318.8pt;height:162.1pt">
            <v:imagedata r:id="rId16" o:title="9" cropbottom="23153f"/>
          </v:shape>
        </w:pict>
      </w:r>
    </w:p>
    <w:p w:rsidR="00A41D15" w:rsidRDefault="00A41D15" w:rsidP="00A41D15">
      <w:pPr>
        <w:pStyle w:val="Caption"/>
        <w:jc w:val="center"/>
      </w:pPr>
      <w:r>
        <w:t xml:space="preserve">Figure </w:t>
      </w:r>
      <w:r w:rsidR="0046754A">
        <w:t>8</w:t>
      </w:r>
      <w:proofErr w:type="gramStart"/>
      <w:r w:rsidR="0046754A">
        <w:t>:Nouvelle</w:t>
      </w:r>
      <w:proofErr w:type="gramEnd"/>
      <w:r w:rsidR="0046754A">
        <w:t xml:space="preserve"> arborescence</w:t>
      </w:r>
    </w:p>
    <w:p w:rsidR="00154882" w:rsidRDefault="005151C0" w:rsidP="00154882">
      <w:pPr>
        <w:ind w:firstLine="0"/>
      </w:pPr>
      <w:r>
        <w:rPr>
          <w:noProof/>
        </w:rPr>
        <w:pict>
          <v:shape id="_x0000_s1042" type="#_x0000_t75" style="position:absolute;margin-left:-36.75pt;margin-top:19.6pt;width:541.5pt;height:324.7pt;z-index:-251573248;mso-position-horizontal-relative:text;mso-position-vertical-relative:text;mso-width-relative:page;mso-height-relative:page">
            <v:imagedata r:id="rId17" o:title="10"/>
          </v:shape>
        </w:pict>
      </w:r>
      <w:r w:rsidR="00A41D15">
        <w:t>7-ecrire le code ci-</w:t>
      </w:r>
      <w:proofErr w:type="spellStart"/>
      <w:r w:rsidR="00A41D15">
        <w:t>dessous</w:t>
      </w:r>
      <w:proofErr w:type="spellEnd"/>
      <w:r w:rsidR="00A41D15">
        <w:t xml:space="preserve"> </w:t>
      </w:r>
      <w:proofErr w:type="spellStart"/>
      <w:r w:rsidR="00A41D15">
        <w:t>dans</w:t>
      </w:r>
      <w:proofErr w:type="spellEnd"/>
      <w:r w:rsidR="00A41D15">
        <w:t xml:space="preserve"> le </w:t>
      </w:r>
      <w:proofErr w:type="spellStart"/>
      <w:r w:rsidR="00A41D15">
        <w:t>fichier</w:t>
      </w:r>
      <w:proofErr w:type="spellEnd"/>
      <w:r w:rsidR="00A41D15">
        <w:t xml:space="preserve"> </w:t>
      </w:r>
      <w:proofErr w:type="spellStart"/>
      <w:r w:rsidR="00A41D15" w:rsidRPr="0046754A">
        <w:rPr>
          <w:b/>
        </w:rPr>
        <w:t>Profil</w:t>
      </w:r>
      <w:proofErr w:type="spellEnd"/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46754A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F67D95" wp14:editId="483C9A6A">
                <wp:simplePos x="0" y="0"/>
                <wp:positionH relativeFrom="margin">
                  <wp:align>center</wp:align>
                </wp:positionH>
                <wp:positionV relativeFrom="paragraph">
                  <wp:posOffset>555625</wp:posOffset>
                </wp:positionV>
                <wp:extent cx="687705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E8517D" w:rsidRDefault="0046754A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9</w:t>
                            </w:r>
                            <w:proofErr w:type="gramStart"/>
                            <w:r>
                              <w:t>:Le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Contenu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fichier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67D95" id="Text Box 33" o:spid="_x0000_s1035" type="#_x0000_t202" style="position:absolute;margin-left:0;margin-top:43.75pt;width:541.5pt;height:.05pt;z-index:-251522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" stroked="f">
                <v:textbox style="mso-fit-shape-to-text:t" inset="0,0,0,0">
                  <w:txbxContent>
                    <w:p w:rsidR="0046754A" w:rsidRPr="00E8517D" w:rsidRDefault="0046754A" w:rsidP="0046754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9</w:t>
                      </w:r>
                      <w:proofErr w:type="gramStart"/>
                      <w:r>
                        <w:t>:Le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Contenu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fichier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754A" w:rsidRDefault="00A41D15" w:rsidP="0046754A">
      <w:pPr>
        <w:keepNext/>
        <w:ind w:firstLine="0"/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E88A2DD" wp14:editId="4ADCCF6D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68770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1D15" w:rsidRPr="00A62E5C" w:rsidRDefault="00A41D15" w:rsidP="00A41D1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151C0">
                              <w:fldChar w:fldCharType="begin"/>
                            </w:r>
                            <w:r w:rsidR="005151C0">
                              <w:instrText xml:space="preserve"> SEQ Figure \* ARABIC </w:instrText>
                            </w:r>
                            <w:r w:rsidR="005151C0">
                              <w:fldChar w:fldCharType="separate"/>
                            </w:r>
                            <w:r w:rsidR="00A02B6E">
                              <w:rPr>
                                <w:noProof/>
                              </w:rPr>
                              <w:t>2</w:t>
                            </w:r>
                            <w:r w:rsidR="005151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A2DD" id="Text Box 12" o:spid="_x0000_s1036" type="#_x0000_t202" style="position:absolute;margin-left:0;margin-top:35.05pt;width:541.5pt;height:.05pt;z-index:-251571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" stroked="f">
                <v:textbox style="mso-fit-shape-to-text:t" inset="0,0,0,0">
                  <w:txbxContent>
                    <w:p w:rsidR="00A41D15" w:rsidRPr="00A62E5C" w:rsidRDefault="00A41D15" w:rsidP="00A41D1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2B6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  <w:r w:rsidR="005151C0">
        <w:pict>
          <v:shape id="_x0000_i1028" type="#_x0000_t75" style="width:468pt;height:369.75pt">
            <v:imagedata r:id="rId18" o:title="11"/>
          </v:shape>
        </w:pict>
      </w:r>
    </w:p>
    <w:p w:rsidR="00A41D15" w:rsidRDefault="0046754A" w:rsidP="0046754A">
      <w:pPr>
        <w:pStyle w:val="Caption"/>
        <w:jc w:val="center"/>
      </w:pPr>
      <w:r>
        <w:t>Figure 10</w:t>
      </w:r>
      <w:proofErr w:type="gramStart"/>
      <w:r>
        <w:t>:Le</w:t>
      </w:r>
      <w:proofErr w:type="gramEnd"/>
      <w:r>
        <w:t xml:space="preserve"> </w:t>
      </w:r>
      <w:proofErr w:type="spellStart"/>
      <w:r>
        <w:t>contenu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DE6462" w:rsidRDefault="00DE6462" w:rsidP="00154882">
      <w:pPr>
        <w:ind w:firstLine="0"/>
      </w:pPr>
    </w:p>
    <w:p w:rsidR="00A41D15" w:rsidRDefault="005151C0" w:rsidP="00154882">
      <w:pPr>
        <w:ind w:firstLine="0"/>
      </w:pPr>
      <w:r>
        <w:rPr>
          <w:noProof/>
        </w:rPr>
        <w:lastRenderedPageBreak/>
        <w:pict>
          <v:shape id="_x0000_s1044" type="#_x0000_t75" style="position:absolute;margin-left:177pt;margin-top:50.25pt;width:356.25pt;height:373.5pt;z-index:-251567104;mso-position-horizontal-relative:text;mso-position-vertical-relative:text;mso-width-relative:page;mso-height-relative:page">
            <v:imagedata r:id="rId19" o:title="13" cropleft="4411f" cropright="11238f"/>
          </v:shape>
        </w:pict>
      </w:r>
      <w:r w:rsidR="0046754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C0E1CFE" wp14:editId="247B36AC">
                <wp:simplePos x="0" y="0"/>
                <wp:positionH relativeFrom="column">
                  <wp:posOffset>-714375</wp:posOffset>
                </wp:positionH>
                <wp:positionV relativeFrom="paragraph">
                  <wp:posOffset>5467350</wp:posOffset>
                </wp:positionV>
                <wp:extent cx="294322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4A00A9" w:rsidRDefault="0046754A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11</w:t>
                            </w:r>
                            <w:proofErr w:type="gramStart"/>
                            <w:r>
                              <w:t>:fênetre</w:t>
                            </w:r>
                            <w:proofErr w:type="gramEnd"/>
                            <w:r>
                              <w:t xml:space="preserve"> navigate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1CFE" id="Text Box 34" o:spid="_x0000_s1037" type="#_x0000_t202" style="position:absolute;margin-left:-56.25pt;margin-top:430.5pt;width:231.75pt;height:.0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" stroked="f">
                <v:textbox style="mso-fit-shape-to-text:t" inset="0,0,0,0">
                  <w:txbxContent>
                    <w:p w:rsidR="0046754A" w:rsidRPr="004A00A9" w:rsidRDefault="0046754A" w:rsidP="0046754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11</w:t>
                      </w:r>
                      <w:proofErr w:type="gramStart"/>
                      <w:r>
                        <w:t>:fênetre</w:t>
                      </w:r>
                      <w:proofErr w:type="gramEnd"/>
                      <w:r>
                        <w:t xml:space="preserve"> navigate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43" type="#_x0000_t75" style="position:absolute;margin-left:-56.25pt;margin-top:50.25pt;width:231.75pt;height:375.75pt;z-index:-251569152;mso-position-horizontal-relative:text;mso-position-vertical-relative:text;mso-width-relative:page;mso-height-relative:page">
            <v:imagedata r:id="rId20" o:title="12" cropbottom="19679f" cropleft="15248f" cropright="4985f"/>
          </v:shape>
        </w:pict>
      </w:r>
      <w:r w:rsidR="00A41D15">
        <w:t xml:space="preserve">8-Passant </w:t>
      </w:r>
      <w:proofErr w:type="spellStart"/>
      <w:r w:rsidR="00DE6462">
        <w:t>main</w:t>
      </w:r>
      <w:r w:rsidR="00A41D15">
        <w:t>t</w:t>
      </w:r>
      <w:r w:rsidR="00DE6462">
        <w:t>e</w:t>
      </w:r>
      <w:r w:rsidR="00A41D15">
        <w:t>nant</w:t>
      </w:r>
      <w:proofErr w:type="spellEnd"/>
      <w:r w:rsidR="00A41D15">
        <w:t xml:space="preserve"> pour </w:t>
      </w:r>
      <w:proofErr w:type="spellStart"/>
      <w:r w:rsidR="00A41D15">
        <w:t>créer</w:t>
      </w:r>
      <w:proofErr w:type="spellEnd"/>
      <w:r w:rsidR="00A41D15">
        <w:t xml:space="preserve"> </w:t>
      </w:r>
      <w:proofErr w:type="gramStart"/>
      <w:r w:rsidR="00A41D15">
        <w:t>un</w:t>
      </w:r>
      <w:proofErr w:type="gramEnd"/>
      <w:r w:rsidR="00A41D15">
        <w:t xml:space="preserve"> </w:t>
      </w:r>
      <w:proofErr w:type="spellStart"/>
      <w:r w:rsidR="00A41D15" w:rsidRPr="0046754A">
        <w:rPr>
          <w:b/>
        </w:rPr>
        <w:t>ProfilTest</w:t>
      </w:r>
      <w:proofErr w:type="spellEnd"/>
      <w:r w:rsidR="00DE6462">
        <w:t xml:space="preserve">, </w:t>
      </w:r>
      <w:proofErr w:type="spellStart"/>
      <w:r w:rsidR="00DE6462">
        <w:t>allant</w:t>
      </w:r>
      <w:proofErr w:type="spellEnd"/>
      <w:r w:rsidR="00DE6462">
        <w:t xml:space="preserve"> à </w:t>
      </w:r>
      <w:r w:rsidR="00DE6462" w:rsidRPr="0046754A">
        <w:rPr>
          <w:b/>
        </w:rPr>
        <w:t>navigate</w:t>
      </w:r>
      <w:r w:rsidR="00DE6462">
        <w:t xml:space="preserve"> </w:t>
      </w:r>
      <w:proofErr w:type="spellStart"/>
      <w:r w:rsidR="00DE6462">
        <w:t>puis</w:t>
      </w:r>
      <w:proofErr w:type="spellEnd"/>
      <w:r w:rsidR="00DE6462">
        <w:t xml:space="preserve"> </w:t>
      </w:r>
      <w:r w:rsidR="00DE6462" w:rsidRPr="0046754A">
        <w:rPr>
          <w:b/>
        </w:rPr>
        <w:t>Test</w:t>
      </w:r>
      <w:r w:rsidR="00DE6462">
        <w:t xml:space="preserve"> et </w:t>
      </w:r>
      <w:proofErr w:type="spellStart"/>
      <w:r w:rsidR="00DE6462">
        <w:t>ecrire</w:t>
      </w:r>
      <w:proofErr w:type="spellEnd"/>
      <w:r w:rsidR="00DE6462">
        <w:t xml:space="preserve"> le code ci-</w:t>
      </w:r>
      <w:proofErr w:type="spellStart"/>
      <w:r w:rsidR="00DE6462">
        <w:t>dessous</w:t>
      </w:r>
      <w:proofErr w:type="spellEnd"/>
    </w:p>
    <w:p w:rsidR="00A41D15" w:rsidRDefault="00A02B6E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5028E1" wp14:editId="403CED25">
                <wp:simplePos x="0" y="0"/>
                <wp:positionH relativeFrom="column">
                  <wp:posOffset>4333875</wp:posOffset>
                </wp:positionH>
                <wp:positionV relativeFrom="paragraph">
                  <wp:posOffset>117475</wp:posOffset>
                </wp:positionV>
                <wp:extent cx="57150" cy="476250"/>
                <wp:effectExtent l="57150" t="38100" r="3810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A99F" id="Straight Arrow Connector 39" o:spid="_x0000_s1026" type="#_x0000_t32" style="position:absolute;margin-left:341.25pt;margin-top:9.25pt;width:4.5pt;height:37.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5028E1" wp14:editId="403CED25">
                <wp:simplePos x="0" y="0"/>
                <wp:positionH relativeFrom="column">
                  <wp:posOffset>219075</wp:posOffset>
                </wp:positionH>
                <wp:positionV relativeFrom="paragraph">
                  <wp:posOffset>81280</wp:posOffset>
                </wp:positionV>
                <wp:extent cx="552450" cy="47625"/>
                <wp:effectExtent l="0" t="5715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26FA" id="Straight Arrow Connector 37" o:spid="_x0000_s1026" type="#_x0000_t32" style="position:absolute;margin-left:17.25pt;margin-top:6.4pt;width:43.5pt;height:3.7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A41D15" w:rsidRDefault="00A41D15" w:rsidP="00154882">
      <w:pPr>
        <w:ind w:firstLine="0"/>
      </w:pPr>
    </w:p>
    <w:p w:rsidR="000447B5" w:rsidRDefault="00A02B6E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5028E1" wp14:editId="403CED25">
                <wp:simplePos x="0" y="0"/>
                <wp:positionH relativeFrom="column">
                  <wp:posOffset>161925</wp:posOffset>
                </wp:positionH>
                <wp:positionV relativeFrom="paragraph">
                  <wp:posOffset>103505</wp:posOffset>
                </wp:positionV>
                <wp:extent cx="552450" cy="47625"/>
                <wp:effectExtent l="0" t="5715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12E5" id="Straight Arrow Connector 38" o:spid="_x0000_s1026" type="#_x0000_t32" style="position:absolute;margin-left:12.75pt;margin-top:8.15pt;width:43.5pt;height:3.7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</w:p>
    <w:p w:rsidR="000447B5" w:rsidRDefault="0046754A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1F18772" wp14:editId="59E626AF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4524375" cy="635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943465" w:rsidRDefault="0046754A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12</w:t>
                            </w:r>
                            <w:proofErr w:type="gramStart"/>
                            <w:r>
                              <w:t>:Le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contenu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fichier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8772" id="Text Box 35" o:spid="_x0000_s1038" type="#_x0000_t202" style="position:absolute;margin-left:305.05pt;margin-top:14.25pt;width:356.25pt;height:.05pt;z-index:-2515179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" stroked="f">
                <v:textbox style="mso-fit-shape-to-text:t" inset="0,0,0,0">
                  <w:txbxContent>
                    <w:p w:rsidR="0046754A" w:rsidRPr="00943465" w:rsidRDefault="0046754A" w:rsidP="0046754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12</w:t>
                      </w:r>
                      <w:proofErr w:type="gramStart"/>
                      <w:r>
                        <w:t>:Le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contenu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fichier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ProfilTest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754A" w:rsidRPr="0046754A" w:rsidRDefault="0046754A" w:rsidP="00154882">
      <w:pPr>
        <w:ind w:firstLine="0"/>
        <w:rPr>
          <w:sz w:val="12"/>
        </w:rPr>
      </w:pPr>
    </w:p>
    <w:p w:rsidR="000447B5" w:rsidRDefault="005151C0" w:rsidP="00154882">
      <w:pPr>
        <w:ind w:firstLine="0"/>
      </w:pPr>
      <w:r>
        <w:rPr>
          <w:noProof/>
        </w:rPr>
        <w:pict>
          <v:shape id="_x0000_s1045" type="#_x0000_t75" style="position:absolute;margin-left:-33pt;margin-top:19.7pt;width:533.25pt;height:172.5pt;z-index:-251565056;mso-position-horizontal-relative:text;mso-position-vertical-relative:text;mso-width-relative:page;mso-height-relative:page">
            <v:imagedata r:id="rId21" o:title="14"/>
          </v:shape>
        </w:pict>
      </w:r>
      <w:r w:rsidR="000447B5">
        <w:t xml:space="preserve">9-Faire </w:t>
      </w:r>
      <w:proofErr w:type="gramStart"/>
      <w:r w:rsidR="000447B5">
        <w:t>un</w:t>
      </w:r>
      <w:proofErr w:type="gramEnd"/>
      <w:r w:rsidR="000447B5">
        <w:t xml:space="preserve"> </w:t>
      </w:r>
      <w:r w:rsidR="000447B5" w:rsidRPr="00A02B6E">
        <w:rPr>
          <w:b/>
        </w:rPr>
        <w:t>Run</w:t>
      </w:r>
      <w:r w:rsidR="000447B5">
        <w:t xml:space="preserve"> pour le </w:t>
      </w:r>
      <w:proofErr w:type="spellStart"/>
      <w:r w:rsidR="000447B5">
        <w:t>projet</w:t>
      </w:r>
      <w:proofErr w:type="spellEnd"/>
      <w:r w:rsidR="000447B5">
        <w:t xml:space="preserve"> et </w:t>
      </w:r>
      <w:proofErr w:type="spellStart"/>
      <w:r w:rsidR="000447B5">
        <w:t>voir</w:t>
      </w:r>
      <w:proofErr w:type="spellEnd"/>
      <w:r w:rsidR="000447B5">
        <w:t xml:space="preserve"> </w:t>
      </w:r>
      <w:proofErr w:type="spellStart"/>
      <w:r w:rsidR="000447B5">
        <w:t>s’il</w:t>
      </w:r>
      <w:proofErr w:type="spellEnd"/>
      <w:r w:rsidR="000447B5">
        <w:t xml:space="preserve"> y a des </w:t>
      </w:r>
      <w:proofErr w:type="spellStart"/>
      <w:r w:rsidR="000447B5">
        <w:t>erreurs</w:t>
      </w:r>
      <w:proofErr w:type="spellEnd"/>
      <w:r w:rsidR="000447B5">
        <w:t xml:space="preserve"> </w:t>
      </w:r>
      <w:proofErr w:type="spellStart"/>
      <w:r w:rsidR="000447B5">
        <w:t>ou</w:t>
      </w:r>
      <w:proofErr w:type="spellEnd"/>
      <w:r w:rsidR="000447B5">
        <w:t xml:space="preserve"> non</w:t>
      </w:r>
    </w:p>
    <w:p w:rsidR="000447B5" w:rsidRDefault="000447B5" w:rsidP="00154882">
      <w:pPr>
        <w:ind w:firstLine="0"/>
      </w:pPr>
    </w:p>
    <w:p w:rsidR="000447B5" w:rsidRDefault="000447B5" w:rsidP="00154882">
      <w:pPr>
        <w:ind w:firstLine="0"/>
      </w:pPr>
    </w:p>
    <w:p w:rsidR="000447B5" w:rsidRDefault="000447B5" w:rsidP="00154882">
      <w:pPr>
        <w:ind w:firstLine="0"/>
      </w:pPr>
    </w:p>
    <w:p w:rsidR="000447B5" w:rsidRDefault="000447B5" w:rsidP="00154882">
      <w:pPr>
        <w:ind w:firstLine="0"/>
      </w:pPr>
    </w:p>
    <w:p w:rsidR="000447B5" w:rsidRDefault="000447B5" w:rsidP="00154882">
      <w:pPr>
        <w:ind w:firstLine="0"/>
      </w:pPr>
    </w:p>
    <w:p w:rsidR="000447B5" w:rsidRDefault="0046754A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4D367403" wp14:editId="3D0D743A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6772275" cy="63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DE524A" w:rsidRDefault="0046754A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A02B6E">
                              <w:t>1</w:t>
                            </w:r>
                            <w:r w:rsidR="005151C0">
                              <w:fldChar w:fldCharType="begin"/>
                            </w:r>
                            <w:r w:rsidR="005151C0">
                              <w:instrText xml:space="preserve"> SEQ Figure \* ARABIC </w:instrText>
                            </w:r>
                            <w:r w:rsidR="005151C0">
                              <w:fldChar w:fldCharType="separate"/>
                            </w:r>
                            <w:r w:rsidR="00A02B6E">
                              <w:rPr>
                                <w:noProof/>
                              </w:rPr>
                              <w:t>3</w:t>
                            </w:r>
                            <w:r w:rsidR="005151C0"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 w:rsidR="00A02B6E">
                              <w:t>:fênetre</w:t>
                            </w:r>
                            <w:proofErr w:type="gramEnd"/>
                            <w:r w:rsidR="00A02B6E">
                              <w:t xml:space="preserve">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7403" id="Text Box 36" o:spid="_x0000_s1039" type="#_x0000_t202" style="position:absolute;margin-left:0;margin-top:31.15pt;width:533.25pt;height:.05pt;z-index:-251515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" stroked="f">
                <v:textbox style="mso-fit-shape-to-text:t" inset="0,0,0,0">
                  <w:txbxContent>
                    <w:p w:rsidR="0046754A" w:rsidRPr="00DE524A" w:rsidRDefault="0046754A" w:rsidP="0046754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A02B6E">
                        <w:t>1</w:t>
                      </w:r>
                      <w:fldSimple w:instr=" SEQ Figure \* ARABIC ">
                        <w:r w:rsidR="00A02B6E">
                          <w:rPr>
                            <w:noProof/>
                          </w:rPr>
                          <w:t>3</w:t>
                        </w:r>
                      </w:fldSimple>
                      <w:proofErr w:type="gramStart"/>
                      <w:r w:rsidR="00A02B6E">
                        <w:t>:fênetre</w:t>
                      </w:r>
                      <w:proofErr w:type="gramEnd"/>
                      <w:r w:rsidR="00A02B6E">
                        <w:t xml:space="preserve">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7B5" w:rsidRDefault="000447B5" w:rsidP="00154882">
      <w:pPr>
        <w:ind w:firstLine="0"/>
      </w:pPr>
      <w:r>
        <w:lastRenderedPageBreak/>
        <w:t xml:space="preserve">10-Maintenant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java </w:t>
      </w:r>
      <w:proofErr w:type="spellStart"/>
      <w:r>
        <w:t>nommé</w:t>
      </w:r>
      <w:proofErr w:type="spellEnd"/>
      <w:r>
        <w:t xml:space="preserve"> </w:t>
      </w:r>
      <w:proofErr w:type="spellStart"/>
      <w:r w:rsidRPr="00A02B6E">
        <w:rPr>
          <w:b/>
        </w:rPr>
        <w:t>controle</w:t>
      </w:r>
      <w:proofErr w:type="spellEnd"/>
      <w:r>
        <w:t xml:space="preserve"> sous le dossier </w:t>
      </w:r>
      <w:proofErr w:type="spellStart"/>
      <w:r w:rsidRPr="00A02B6E">
        <w:rPr>
          <w:b/>
        </w:rPr>
        <w:t>controleur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ecrire</w:t>
      </w:r>
      <w:proofErr w:type="spellEnd"/>
      <w:r>
        <w:t xml:space="preserve"> le code ci-</w:t>
      </w:r>
      <w:proofErr w:type="spellStart"/>
      <w:r>
        <w:t>dessous</w:t>
      </w:r>
      <w:proofErr w:type="spellEnd"/>
    </w:p>
    <w:p w:rsidR="00A02B6E" w:rsidRDefault="005151C0" w:rsidP="00A02B6E">
      <w:pPr>
        <w:keepNext/>
        <w:ind w:firstLine="0"/>
      </w:pPr>
      <w:r>
        <w:pict>
          <v:shape id="_x0000_i1029" type="#_x0000_t75" style="width:468pt;height:364.5pt">
            <v:imagedata r:id="rId22" o:title="15"/>
          </v:shape>
        </w:pict>
      </w:r>
    </w:p>
    <w:p w:rsidR="000447B5" w:rsidRDefault="00A02B6E" w:rsidP="00A02B6E">
      <w:pPr>
        <w:pStyle w:val="Caption"/>
        <w:jc w:val="center"/>
      </w:pPr>
      <w:r>
        <w:t>Figure 1</w:t>
      </w:r>
      <w:r w:rsidR="005151C0">
        <w:fldChar w:fldCharType="begin"/>
      </w:r>
      <w:r w:rsidR="005151C0">
        <w:instrText xml:space="preserve"> SEQ Figure \* ARABIC </w:instrText>
      </w:r>
      <w:r w:rsidR="005151C0">
        <w:fldChar w:fldCharType="separate"/>
      </w:r>
      <w:r>
        <w:rPr>
          <w:noProof/>
        </w:rPr>
        <w:t>4</w:t>
      </w:r>
      <w:r w:rsidR="005151C0">
        <w:rPr>
          <w:noProof/>
        </w:rPr>
        <w:fldChar w:fldCharType="end"/>
      </w:r>
      <w:proofErr w:type="gramStart"/>
      <w:r>
        <w:t>:Le</w:t>
      </w:r>
      <w:proofErr w:type="gramEnd"/>
      <w:r>
        <w:t xml:space="preserve"> </w:t>
      </w:r>
      <w:proofErr w:type="spellStart"/>
      <w:r>
        <w:t>contenu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AC4131" w:rsidRDefault="00AC4131" w:rsidP="00154882">
      <w:pPr>
        <w:ind w:firstLine="0"/>
      </w:pPr>
    </w:p>
    <w:p w:rsidR="000447B5" w:rsidRDefault="00AC4131" w:rsidP="00154882">
      <w:pPr>
        <w:ind w:firstLine="0"/>
      </w:pPr>
      <w:r>
        <w:t xml:space="preserve">11-Maintenant executer </w:t>
      </w:r>
      <w:r w:rsidR="00A02B6E">
        <w:t xml:space="preserve">le </w:t>
      </w:r>
      <w:proofErr w:type="spellStart"/>
      <w:r w:rsidR="00A02B6E">
        <w:t>projet</w:t>
      </w:r>
      <w:proofErr w:type="spellEnd"/>
      <w:r w:rsidR="00A02B6E">
        <w:t xml:space="preserve">, tester </w:t>
      </w:r>
      <w:proofErr w:type="gramStart"/>
      <w:r w:rsidR="00A02B6E">
        <w:t>et</w:t>
      </w:r>
      <w:proofErr w:type="gramEnd"/>
      <w:r w:rsidR="00A02B6E">
        <w:t xml:space="preserve"> </w:t>
      </w:r>
      <w:proofErr w:type="spellStart"/>
      <w:r w:rsidR="00A02B6E">
        <w:t>voir</w:t>
      </w:r>
      <w:proofErr w:type="spellEnd"/>
      <w:r w:rsidR="00A02B6E">
        <w:t xml:space="preserve"> le </w:t>
      </w:r>
      <w:proofErr w:type="spellStart"/>
      <w:r w:rsidR="00A02B6E">
        <w:t>reu</w:t>
      </w:r>
      <w:r>
        <w:t>sltat</w:t>
      </w:r>
      <w:proofErr w:type="spellEnd"/>
      <w:r>
        <w:t xml:space="preserve"> final</w:t>
      </w:r>
    </w:p>
    <w:p w:rsidR="00A02B6E" w:rsidRDefault="00A02B6E" w:rsidP="00A02B6E">
      <w:pPr>
        <w:keepNext/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5028E1" wp14:editId="403CED25">
                <wp:simplePos x="0" y="0"/>
                <wp:positionH relativeFrom="column">
                  <wp:posOffset>3162300</wp:posOffset>
                </wp:positionH>
                <wp:positionV relativeFrom="paragraph">
                  <wp:posOffset>5099050</wp:posOffset>
                </wp:positionV>
                <wp:extent cx="361950" cy="400050"/>
                <wp:effectExtent l="381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790C" id="Straight Arrow Connector 43" o:spid="_x0000_s1026" type="#_x0000_t32" style="position:absolute;margin-left:249pt;margin-top:401.5pt;width:28.5pt;height:31.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5028E1" wp14:editId="403CED25">
                <wp:simplePos x="0" y="0"/>
                <wp:positionH relativeFrom="column">
                  <wp:posOffset>1628775</wp:posOffset>
                </wp:positionH>
                <wp:positionV relativeFrom="paragraph">
                  <wp:posOffset>1898650</wp:posOffset>
                </wp:positionV>
                <wp:extent cx="95250" cy="419100"/>
                <wp:effectExtent l="5715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919D" id="Straight Arrow Connector 44" o:spid="_x0000_s1026" type="#_x0000_t32" style="position:absolute;margin-left:128.25pt;margin-top:149.5pt;width:7.5pt;height:33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5028E1" wp14:editId="403CED25">
                <wp:simplePos x="0" y="0"/>
                <wp:positionH relativeFrom="column">
                  <wp:posOffset>3924300</wp:posOffset>
                </wp:positionH>
                <wp:positionV relativeFrom="paragraph">
                  <wp:posOffset>2927985</wp:posOffset>
                </wp:positionV>
                <wp:extent cx="552450" cy="47625"/>
                <wp:effectExtent l="0" t="57150" r="190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42D5" id="Straight Arrow Connector 42" o:spid="_x0000_s1026" type="#_x0000_t32" style="position:absolute;margin-left:309pt;margin-top:230.55pt;width:43.5pt;height:3.7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5028E1" wp14:editId="403CED25">
                <wp:simplePos x="0" y="0"/>
                <wp:positionH relativeFrom="column">
                  <wp:posOffset>4038600</wp:posOffset>
                </wp:positionH>
                <wp:positionV relativeFrom="paragraph">
                  <wp:posOffset>2280285</wp:posOffset>
                </wp:positionV>
                <wp:extent cx="552450" cy="47625"/>
                <wp:effectExtent l="0" t="5715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F263" id="Straight Arrow Connector 41" o:spid="_x0000_s1026" type="#_x0000_t32" style="position:absolute;margin-left:318pt;margin-top:179.55pt;width:43.5pt;height:3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5028E1" wp14:editId="403CED25">
                <wp:simplePos x="0" y="0"/>
                <wp:positionH relativeFrom="column">
                  <wp:posOffset>3962400</wp:posOffset>
                </wp:positionH>
                <wp:positionV relativeFrom="paragraph">
                  <wp:posOffset>1628140</wp:posOffset>
                </wp:positionV>
                <wp:extent cx="552450" cy="47625"/>
                <wp:effectExtent l="0" t="5715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2D0" id="Straight Arrow Connector 40" o:spid="_x0000_s1026" type="#_x0000_t32" style="position:absolute;margin-left:312pt;margin-top:128.2pt;width:43.5pt;height:3.7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5151C0">
        <w:pict>
          <v:shape id="_x0000_i1030" type="#_x0000_t75" style="width:350.25pt;height:545.25pt">
            <v:imagedata r:id="rId23" o:title="1"/>
          </v:shape>
        </w:pict>
      </w:r>
    </w:p>
    <w:p w:rsidR="00AC4131" w:rsidRPr="00154882" w:rsidRDefault="00A02B6E" w:rsidP="00A02B6E">
      <w:pPr>
        <w:pStyle w:val="Caption"/>
        <w:jc w:val="center"/>
      </w:pPr>
      <w:r>
        <w:t>Figure 1</w:t>
      </w:r>
      <w:r w:rsidR="005151C0">
        <w:fldChar w:fldCharType="begin"/>
      </w:r>
      <w:r w:rsidR="005151C0">
        <w:instrText xml:space="preserve"> SEQ Figure \* ARABIC </w:instrText>
      </w:r>
      <w:r w:rsidR="005151C0">
        <w:fldChar w:fldCharType="separate"/>
      </w:r>
      <w:r>
        <w:rPr>
          <w:noProof/>
        </w:rPr>
        <w:t>5</w:t>
      </w:r>
      <w:r w:rsidR="005151C0">
        <w:rPr>
          <w:noProof/>
        </w:rPr>
        <w:fldChar w:fldCharType="end"/>
      </w:r>
      <w:proofErr w:type="gramStart"/>
      <w:r>
        <w:t>:Resultat</w:t>
      </w:r>
      <w:proofErr w:type="gramEnd"/>
      <w:r>
        <w:t xml:space="preserve"> final</w:t>
      </w:r>
    </w:p>
    <w:sectPr w:rsidR="00AC4131" w:rsidRPr="00154882" w:rsidSect="005028E6">
      <w:headerReference w:type="default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2240" w:h="15840"/>
      <w:pgMar w:top="1440" w:right="1440" w:bottom="1440" w:left="1440" w:header="737" w:footer="358" w:gutter="0"/>
      <w:pgNumType w:start="0" w:chapStyle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1C0" w:rsidRDefault="005151C0">
      <w:pPr>
        <w:spacing w:line="240" w:lineRule="auto"/>
      </w:pPr>
      <w:r>
        <w:separator/>
      </w:r>
    </w:p>
    <w:p w:rsidR="005151C0" w:rsidRDefault="005151C0"/>
  </w:endnote>
  <w:endnote w:type="continuationSeparator" w:id="0">
    <w:p w:rsidR="005151C0" w:rsidRDefault="005151C0">
      <w:pPr>
        <w:spacing w:line="240" w:lineRule="auto"/>
      </w:pPr>
      <w:r>
        <w:continuationSeparator/>
      </w:r>
    </w:p>
    <w:p w:rsidR="005151C0" w:rsidRDefault="00515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028E6" w:rsidRPr="003233A3" w:rsidTr="00F0743C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:rsidR="005028E6" w:rsidRPr="003233A3" w:rsidRDefault="005028E6" w:rsidP="005028E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:rsidR="005028E6" w:rsidRPr="003233A3" w:rsidRDefault="005028E6" w:rsidP="005028E6">
          <w:pPr>
            <w:pStyle w:val="Header"/>
            <w:jc w:val="right"/>
            <w:rPr>
              <w:caps/>
              <w:sz w:val="18"/>
            </w:rPr>
          </w:pPr>
        </w:p>
      </w:tc>
    </w:tr>
  </w:tbl>
  <w:p w:rsidR="005028E6" w:rsidRDefault="005028E6">
    <w:pPr>
      <w:pStyle w:val="Footer"/>
    </w:pPr>
  </w:p>
  <w:p w:rsidR="00192233" w:rsidRPr="005028E6" w:rsidRDefault="00C80FEA">
    <w:pPr>
      <w:pStyle w:val="Footer"/>
    </w:pPr>
    <w:proofErr w:type="spellStart"/>
    <w:r>
      <w:t>Année</w:t>
    </w:r>
    <w:proofErr w:type="spellEnd"/>
    <w:r>
      <w:t xml:space="preserve"> </w:t>
    </w:r>
    <w:proofErr w:type="spellStart"/>
    <w:r>
      <w:t>Univé</w:t>
    </w:r>
    <w:r w:rsidR="005028E6">
      <w:t>rsitaire</w:t>
    </w:r>
    <w:proofErr w:type="spellEnd"/>
    <w:r w:rsidR="005028E6">
      <w:t xml:space="preserve"> 2024-2025</w:t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  <w:t xml:space="preserve">Page </w:t>
    </w:r>
    <w:sdt>
      <w:sdtPr>
        <w:id w:val="8480616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28E6">
          <w:fldChar w:fldCharType="begin"/>
        </w:r>
        <w:r w:rsidR="005028E6">
          <w:instrText xml:space="preserve"> PAGE   \* MERGEFORMAT </w:instrText>
        </w:r>
        <w:r w:rsidR="005028E6">
          <w:fldChar w:fldCharType="separate"/>
        </w:r>
        <w:r w:rsidR="00A84995">
          <w:rPr>
            <w:noProof/>
          </w:rPr>
          <w:t>9</w:t>
        </w:r>
        <w:r w:rsidR="005028E6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92233" w:rsidRPr="003233A3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:rsidR="00192233" w:rsidRPr="003233A3" w:rsidRDefault="00192233" w:rsidP="005422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:rsidR="00192233" w:rsidRPr="003233A3" w:rsidRDefault="00192233">
          <w:pPr>
            <w:pStyle w:val="Header"/>
            <w:jc w:val="right"/>
            <w:rPr>
              <w:caps/>
              <w:sz w:val="18"/>
            </w:rPr>
          </w:pPr>
        </w:p>
      </w:tc>
    </w:tr>
    <w:tr w:rsidR="00192233" w:rsidRPr="003233A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92233" w:rsidRPr="003233A3" w:rsidRDefault="00192233" w:rsidP="0054227B">
          <w:pPr>
            <w:pStyle w:val="Footer"/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92233" w:rsidRPr="003233A3" w:rsidRDefault="00192233" w:rsidP="005028E6">
          <w:pPr>
            <w:pStyle w:val="Footer"/>
            <w:rPr>
              <w:caps/>
              <w:sz w:val="18"/>
              <w:szCs w:val="18"/>
            </w:rPr>
          </w:pPr>
        </w:p>
      </w:tc>
    </w:tr>
  </w:tbl>
  <w:sdt>
    <w:sdtPr>
      <w:alias w:val="Author"/>
      <w:tag w:val=""/>
      <w:id w:val="1534151868"/>
      <w:placeholder>
        <w:docPart w:val="ED70E3AE98964B5F8D89BE7B8453923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92233" w:rsidRPr="003233A3" w:rsidRDefault="005028E6" w:rsidP="005028E6">
        <w:pPr>
          <w:ind w:firstLine="0"/>
        </w:pPr>
        <w:proofErr w:type="spellStart"/>
        <w:r>
          <w:t>Année</w:t>
        </w:r>
        <w:proofErr w:type="spellEnd"/>
        <w:r>
          <w:t xml:space="preserve"> </w:t>
        </w:r>
        <w:proofErr w:type="spellStart"/>
        <w:r>
          <w:t>Universitaire</w:t>
        </w:r>
        <w:proofErr w:type="spellEnd"/>
        <w:r>
          <w:t xml:space="preserve"> 2024-2025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1C0" w:rsidRDefault="005151C0">
      <w:pPr>
        <w:spacing w:line="240" w:lineRule="auto"/>
      </w:pPr>
      <w:r>
        <w:separator/>
      </w:r>
    </w:p>
    <w:p w:rsidR="005151C0" w:rsidRDefault="005151C0"/>
  </w:footnote>
  <w:footnote w:type="continuationSeparator" w:id="0">
    <w:p w:rsidR="005151C0" w:rsidRDefault="005151C0">
      <w:pPr>
        <w:spacing w:line="240" w:lineRule="auto"/>
      </w:pPr>
      <w:r>
        <w:continuationSeparator/>
      </w:r>
    </w:p>
    <w:p w:rsidR="005151C0" w:rsidRDefault="00515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33" w:rsidRDefault="00192233">
    <w:pPr>
      <w:pStyle w:val="Header"/>
    </w:pPr>
  </w:p>
  <w:p w:rsidR="00192233" w:rsidRDefault="0019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33" w:rsidRDefault="00192233">
    <w:pPr>
      <w:pStyle w:val="Header"/>
    </w:pPr>
  </w:p>
  <w:p w:rsidR="00192233" w:rsidRDefault="00192233" w:rsidP="00323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8EB5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B804372"/>
    <w:multiLevelType w:val="hybridMultilevel"/>
    <w:tmpl w:val="4AA4F3A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2B397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10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A3"/>
    <w:rsid w:val="000447B5"/>
    <w:rsid w:val="00056CF5"/>
    <w:rsid w:val="00083E20"/>
    <w:rsid w:val="000A148A"/>
    <w:rsid w:val="000C3072"/>
    <w:rsid w:val="000D3F41"/>
    <w:rsid w:val="00154882"/>
    <w:rsid w:val="00192233"/>
    <w:rsid w:val="001D453C"/>
    <w:rsid w:val="002303CE"/>
    <w:rsid w:val="00250276"/>
    <w:rsid w:val="003233A3"/>
    <w:rsid w:val="00355DCA"/>
    <w:rsid w:val="00397F80"/>
    <w:rsid w:val="00462B00"/>
    <w:rsid w:val="0046754A"/>
    <w:rsid w:val="004B03EB"/>
    <w:rsid w:val="005028E6"/>
    <w:rsid w:val="005151C0"/>
    <w:rsid w:val="0054227B"/>
    <w:rsid w:val="00551A02"/>
    <w:rsid w:val="005534FA"/>
    <w:rsid w:val="005D3A03"/>
    <w:rsid w:val="00686FB4"/>
    <w:rsid w:val="007505B9"/>
    <w:rsid w:val="007947EF"/>
    <w:rsid w:val="007E0DB9"/>
    <w:rsid w:val="007E12B7"/>
    <w:rsid w:val="008002C0"/>
    <w:rsid w:val="00837D5C"/>
    <w:rsid w:val="008C5323"/>
    <w:rsid w:val="009A6A3B"/>
    <w:rsid w:val="009C2187"/>
    <w:rsid w:val="00A02B6E"/>
    <w:rsid w:val="00A41D15"/>
    <w:rsid w:val="00A84995"/>
    <w:rsid w:val="00A86B52"/>
    <w:rsid w:val="00AC4131"/>
    <w:rsid w:val="00AD19CB"/>
    <w:rsid w:val="00B11436"/>
    <w:rsid w:val="00B71745"/>
    <w:rsid w:val="00B823AA"/>
    <w:rsid w:val="00BA45DB"/>
    <w:rsid w:val="00BC7C69"/>
    <w:rsid w:val="00BD2E69"/>
    <w:rsid w:val="00BE5DD7"/>
    <w:rsid w:val="00BF4184"/>
    <w:rsid w:val="00C0601E"/>
    <w:rsid w:val="00C31D30"/>
    <w:rsid w:val="00C608E2"/>
    <w:rsid w:val="00C80FEA"/>
    <w:rsid w:val="00CD6E39"/>
    <w:rsid w:val="00CF6E91"/>
    <w:rsid w:val="00D04C24"/>
    <w:rsid w:val="00D85B68"/>
    <w:rsid w:val="00DE6462"/>
    <w:rsid w:val="00E6004D"/>
    <w:rsid w:val="00E81978"/>
    <w:rsid w:val="00EC166A"/>
    <w:rsid w:val="00F379B7"/>
    <w:rsid w:val="00F525FA"/>
    <w:rsid w:val="00F7058C"/>
    <w:rsid w:val="00FE361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6F42C"/>
  <w15:chartTrackingRefBased/>
  <w15:docId w15:val="{E9F784D0-8C35-4B79-9E02-05C910E1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E6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083E20"/>
    <w:rPr>
      <w:color w:val="5F5F5F" w:themeColor="hyperlink"/>
      <w:u w:val="single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79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70E3AE98964B5F8D89BE7B84539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37E8-2AA3-4BC6-BFF9-EF9986F43242}"/>
      </w:docPartPr>
      <w:docPartBody>
        <w:p w:rsidR="00402D7B" w:rsidRDefault="0097516A" w:rsidP="0097516A">
          <w:pPr>
            <w:pStyle w:val="ED70E3AE98964B5F8D89BE7B8453923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6A"/>
    <w:rsid w:val="000327F2"/>
    <w:rsid w:val="00183813"/>
    <w:rsid w:val="00402D7B"/>
    <w:rsid w:val="00514A16"/>
    <w:rsid w:val="00961DEA"/>
    <w:rsid w:val="0097516A"/>
    <w:rsid w:val="00B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DB9C5F25840A5B825F668FC20F0C2">
    <w:name w:val="4C7DB9C5F25840A5B825F668FC20F0C2"/>
  </w:style>
  <w:style w:type="paragraph" w:customStyle="1" w:styleId="AC24ABD33D1E4FCD9D9E491ED1A54BA5">
    <w:name w:val="AC24ABD33D1E4FCD9D9E491ED1A54BA5"/>
  </w:style>
  <w:style w:type="paragraph" w:customStyle="1" w:styleId="FEA12B5CE8A14EB9BD33D9EA4ED570F1">
    <w:name w:val="FEA12B5CE8A14EB9BD33D9EA4ED570F1"/>
  </w:style>
  <w:style w:type="paragraph" w:customStyle="1" w:styleId="94B0924564D9421DA464BDA2B952A0AE">
    <w:name w:val="94B0924564D9421DA464BDA2B952A0AE"/>
  </w:style>
  <w:style w:type="paragraph" w:customStyle="1" w:styleId="168527F22E1C4476A357F3757E581BE7">
    <w:name w:val="168527F22E1C4476A357F3757E581BE7"/>
  </w:style>
  <w:style w:type="paragraph" w:customStyle="1" w:styleId="C90B15271E574B2686E7395EAA46E725">
    <w:name w:val="C90B15271E574B2686E7395EAA46E72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D986A3AFA0F4D34A22BD7FD937F1A7C">
    <w:name w:val="2D986A3AFA0F4D34A22BD7FD937F1A7C"/>
  </w:style>
  <w:style w:type="paragraph" w:customStyle="1" w:styleId="5A7303344A224E2A9DECB2C29657EE01">
    <w:name w:val="5A7303344A224E2A9DECB2C29657EE01"/>
  </w:style>
  <w:style w:type="paragraph" w:customStyle="1" w:styleId="23447F00E27B4B81A73085AFF1B95AC2">
    <w:name w:val="23447F00E27B4B81A73085AFF1B95AC2"/>
  </w:style>
  <w:style w:type="paragraph" w:customStyle="1" w:styleId="FA0E8C6CCA9546559E226D6AFD456258">
    <w:name w:val="FA0E8C6CCA9546559E226D6AFD456258"/>
  </w:style>
  <w:style w:type="paragraph" w:customStyle="1" w:styleId="57984B48CC484BA2AFD235F779622CB8">
    <w:name w:val="57984B48CC484BA2AFD235F779622CB8"/>
  </w:style>
  <w:style w:type="paragraph" w:customStyle="1" w:styleId="0CE721AF1CE74178BE37F42CDC7EA508">
    <w:name w:val="0CE721AF1CE74178BE37F42CDC7EA508"/>
  </w:style>
  <w:style w:type="paragraph" w:customStyle="1" w:styleId="DA2B03779AC84444A1AAE46B3D3967FA">
    <w:name w:val="DA2B03779AC84444A1AAE46B3D3967FA"/>
  </w:style>
  <w:style w:type="paragraph" w:customStyle="1" w:styleId="A5DAC23494F74473AA27E1E38B6026CE">
    <w:name w:val="A5DAC23494F74473AA27E1E38B6026CE"/>
  </w:style>
  <w:style w:type="paragraph" w:customStyle="1" w:styleId="F3BDC44AAF2B48BC83C64D151D9464EE">
    <w:name w:val="F3BDC44AAF2B48BC83C64D151D9464EE"/>
  </w:style>
  <w:style w:type="paragraph" w:customStyle="1" w:styleId="2F92259ABD7449CEBBB690EDE95468D0">
    <w:name w:val="2F92259ABD7449CEBBB690EDE95468D0"/>
  </w:style>
  <w:style w:type="paragraph" w:customStyle="1" w:styleId="EF178C21DBD049C0901D6EB19DCA05D4">
    <w:name w:val="EF178C21DBD049C0901D6EB19DCA05D4"/>
  </w:style>
  <w:style w:type="paragraph" w:customStyle="1" w:styleId="803CBF32191D4B71B89E5637B1D365E5">
    <w:name w:val="803CBF32191D4B71B89E5637B1D365E5"/>
  </w:style>
  <w:style w:type="paragraph" w:customStyle="1" w:styleId="B959EC67DF3E46BBB5E979A3F0C73816">
    <w:name w:val="B959EC67DF3E46BBB5E979A3F0C73816"/>
  </w:style>
  <w:style w:type="paragraph" w:customStyle="1" w:styleId="0AE04A259C8047A99851F82AD9AEC7DE">
    <w:name w:val="0AE04A259C8047A99851F82AD9AEC7DE"/>
  </w:style>
  <w:style w:type="paragraph" w:customStyle="1" w:styleId="2A89C6CFD1254255B630046A5F12A944">
    <w:name w:val="2A89C6CFD1254255B630046A5F12A944"/>
  </w:style>
  <w:style w:type="paragraph" w:customStyle="1" w:styleId="B3660047ADDD44588A39132298B6F807">
    <w:name w:val="B3660047ADDD44588A39132298B6F807"/>
  </w:style>
  <w:style w:type="paragraph" w:customStyle="1" w:styleId="BB6EAFA351EC4B6699866DE932FC3B2B">
    <w:name w:val="BB6EAFA351EC4B6699866DE932FC3B2B"/>
  </w:style>
  <w:style w:type="paragraph" w:customStyle="1" w:styleId="BD318F00AE0743DF8A18EB4481E54DD0">
    <w:name w:val="BD318F00AE0743DF8A18EB4481E54DD0"/>
  </w:style>
  <w:style w:type="paragraph" w:customStyle="1" w:styleId="86C6C6CA798B421183C0B062C40BBD40">
    <w:name w:val="86C6C6CA798B421183C0B062C40BBD40"/>
  </w:style>
  <w:style w:type="paragraph" w:customStyle="1" w:styleId="EA19C5A75B844C9DA52BD30BD66CFB82">
    <w:name w:val="EA19C5A75B844C9DA52BD30BD66CFB82"/>
  </w:style>
  <w:style w:type="paragraph" w:customStyle="1" w:styleId="6E8F7FE6DD1C49ABBF1D8E08D90D142E">
    <w:name w:val="6E8F7FE6DD1C49ABBF1D8E08D90D142E"/>
  </w:style>
  <w:style w:type="paragraph" w:customStyle="1" w:styleId="31FD00AF8B1A49D9B792D9AEECD0B231">
    <w:name w:val="31FD00AF8B1A49D9B792D9AEECD0B231"/>
  </w:style>
  <w:style w:type="paragraph" w:customStyle="1" w:styleId="8C83B924592F49A0A6127AC494D3A343">
    <w:name w:val="8C83B924592F49A0A6127AC494D3A343"/>
  </w:style>
  <w:style w:type="paragraph" w:customStyle="1" w:styleId="2E136413626148318AA2CD4C7BA54D3B">
    <w:name w:val="2E136413626148318AA2CD4C7BA54D3B"/>
  </w:style>
  <w:style w:type="paragraph" w:customStyle="1" w:styleId="336A100D5BA74DBEA059127E224D57BE">
    <w:name w:val="336A100D5BA74DBEA059127E224D57BE"/>
  </w:style>
  <w:style w:type="paragraph" w:customStyle="1" w:styleId="6471CF3B14604A7893F9C16DF50F0123">
    <w:name w:val="6471CF3B14604A7893F9C16DF50F0123"/>
  </w:style>
  <w:style w:type="paragraph" w:customStyle="1" w:styleId="C25014F2EB27458EA1439334DCFC286B">
    <w:name w:val="C25014F2EB27458EA1439334DCFC286B"/>
  </w:style>
  <w:style w:type="paragraph" w:customStyle="1" w:styleId="1904E4609FA7468E9BF0E8C1427209BE">
    <w:name w:val="1904E4609FA7468E9BF0E8C1427209BE"/>
  </w:style>
  <w:style w:type="paragraph" w:customStyle="1" w:styleId="03CB64A779BB4AAF8EF4B90E2ED8AFF6">
    <w:name w:val="03CB64A779BB4AAF8EF4B90E2ED8AFF6"/>
  </w:style>
  <w:style w:type="paragraph" w:customStyle="1" w:styleId="D3279A4B3CA543B2B2BDDE726CE8C3D3">
    <w:name w:val="D3279A4B3CA543B2B2BDDE726CE8C3D3"/>
  </w:style>
  <w:style w:type="paragraph" w:customStyle="1" w:styleId="0B067B154F92427CA28CB089B0E4E745">
    <w:name w:val="0B067B154F92427CA28CB089B0E4E745"/>
  </w:style>
  <w:style w:type="paragraph" w:customStyle="1" w:styleId="E6127A3E75E846969B4FE5169FB5EADA">
    <w:name w:val="E6127A3E75E846969B4FE5169FB5EADA"/>
  </w:style>
  <w:style w:type="paragraph" w:customStyle="1" w:styleId="3D970E7C285F44F2AEFA220F586CF850">
    <w:name w:val="3D970E7C285F44F2AEFA220F586CF850"/>
  </w:style>
  <w:style w:type="paragraph" w:customStyle="1" w:styleId="8D7E9AA3A99B46E6B7C0A79FDAF2CFFE">
    <w:name w:val="8D7E9AA3A99B46E6B7C0A79FDAF2CFFE"/>
  </w:style>
  <w:style w:type="paragraph" w:customStyle="1" w:styleId="30B8445DFBB345D793D22C4775CDEAED">
    <w:name w:val="30B8445DFBB345D793D22C4775CDEAED"/>
  </w:style>
  <w:style w:type="paragraph" w:customStyle="1" w:styleId="634984C88A354736A42BA0F5CB9A0F04">
    <w:name w:val="634984C88A354736A42BA0F5CB9A0F04"/>
  </w:style>
  <w:style w:type="paragraph" w:customStyle="1" w:styleId="7A287005BDA94471B57B36B7B57BE890">
    <w:name w:val="7A287005BDA94471B57B36B7B57BE890"/>
  </w:style>
  <w:style w:type="paragraph" w:customStyle="1" w:styleId="EAE534C33AAF4FF9962FD62D3CAB9E58">
    <w:name w:val="EAE534C33AAF4FF9962FD62D3CAB9E58"/>
  </w:style>
  <w:style w:type="paragraph" w:customStyle="1" w:styleId="5DDC154C30C74EA29C9E1D4E389F2C02">
    <w:name w:val="5DDC154C30C74EA29C9E1D4E389F2C02"/>
  </w:style>
  <w:style w:type="paragraph" w:customStyle="1" w:styleId="50A9C7B7115D41DCB3B828FF3F46DE7C">
    <w:name w:val="50A9C7B7115D41DCB3B828FF3F46DE7C"/>
  </w:style>
  <w:style w:type="paragraph" w:customStyle="1" w:styleId="79C7CDBA65AB4DDFB0F3ACCBA8901397">
    <w:name w:val="79C7CDBA65AB4DDFB0F3ACCBA8901397"/>
  </w:style>
  <w:style w:type="paragraph" w:customStyle="1" w:styleId="C31B3B00C025481B94DDFAEE8ECE82C1">
    <w:name w:val="C31B3B00C025481B94DDFAEE8ECE82C1"/>
  </w:style>
  <w:style w:type="paragraph" w:customStyle="1" w:styleId="5F0418B1A2B14F0F8A377A888BF27613">
    <w:name w:val="5F0418B1A2B14F0F8A377A888BF27613"/>
  </w:style>
  <w:style w:type="paragraph" w:customStyle="1" w:styleId="47A128CCF9274F9F8A51722B8E23E2DF">
    <w:name w:val="47A128CCF9274F9F8A51722B8E23E2DF"/>
  </w:style>
  <w:style w:type="paragraph" w:customStyle="1" w:styleId="0E563A3E4E1F41519C2A45F32528FD57">
    <w:name w:val="0E563A3E4E1F41519C2A45F32528FD57"/>
  </w:style>
  <w:style w:type="paragraph" w:customStyle="1" w:styleId="EBBF3D04C4D544F8864AA124662B9E63">
    <w:name w:val="EBBF3D04C4D544F8864AA124662B9E63"/>
  </w:style>
  <w:style w:type="paragraph" w:customStyle="1" w:styleId="C9417C53D5EB4067B028680D89004302">
    <w:name w:val="C9417C53D5EB4067B028680D89004302"/>
  </w:style>
  <w:style w:type="paragraph" w:customStyle="1" w:styleId="FD372DFAE070416AB88908A8C71B88C2">
    <w:name w:val="FD372DFAE070416AB88908A8C71B88C2"/>
  </w:style>
  <w:style w:type="paragraph" w:customStyle="1" w:styleId="708BC96F3FA345B59BB02FFDBA503336">
    <w:name w:val="708BC96F3FA345B59BB02FFDBA503336"/>
  </w:style>
  <w:style w:type="paragraph" w:customStyle="1" w:styleId="8F9CC1A233764331ACD894116B611905">
    <w:name w:val="8F9CC1A233764331ACD894116B611905"/>
  </w:style>
  <w:style w:type="paragraph" w:customStyle="1" w:styleId="3DC2F91915A647C3992A6219C9F971CF">
    <w:name w:val="3DC2F91915A647C3992A6219C9F971CF"/>
  </w:style>
  <w:style w:type="paragraph" w:customStyle="1" w:styleId="81379B6AEDE3484C948DEBB7099E040C">
    <w:name w:val="81379B6AEDE3484C948DEBB7099E040C"/>
  </w:style>
  <w:style w:type="paragraph" w:customStyle="1" w:styleId="7B3F6C57AE2540E0819C86A76790E078">
    <w:name w:val="7B3F6C57AE2540E0819C86A76790E078"/>
  </w:style>
  <w:style w:type="paragraph" w:customStyle="1" w:styleId="ACCAFABBF0154C6FA949AA2C55D464C4">
    <w:name w:val="ACCAFABBF0154C6FA949AA2C55D464C4"/>
  </w:style>
  <w:style w:type="paragraph" w:customStyle="1" w:styleId="E6149F9A946547B48A88D2F08D860724">
    <w:name w:val="E6149F9A946547B48A88D2F08D860724"/>
  </w:style>
  <w:style w:type="paragraph" w:customStyle="1" w:styleId="0EE52E3E65E54162A2DA18372C3F1988">
    <w:name w:val="0EE52E3E65E54162A2DA18372C3F1988"/>
  </w:style>
  <w:style w:type="paragraph" w:customStyle="1" w:styleId="D41417FD86AD4290B813C91A7D343BFC">
    <w:name w:val="D41417FD86AD4290B813C91A7D343BFC"/>
  </w:style>
  <w:style w:type="paragraph" w:customStyle="1" w:styleId="584BD7DB4C7A4094B01475F0D6E6B17C">
    <w:name w:val="584BD7DB4C7A4094B01475F0D6E6B17C"/>
    <w:rsid w:val="0097516A"/>
  </w:style>
  <w:style w:type="paragraph" w:customStyle="1" w:styleId="35AEE3C8D33648D98729EBE59477560E">
    <w:name w:val="35AEE3C8D33648D98729EBE59477560E"/>
    <w:rsid w:val="0097516A"/>
  </w:style>
  <w:style w:type="character" w:styleId="PlaceholderText">
    <w:name w:val="Placeholder Text"/>
    <w:basedOn w:val="DefaultParagraphFont"/>
    <w:uiPriority w:val="99"/>
    <w:semiHidden/>
    <w:rsid w:val="0097516A"/>
    <w:rPr>
      <w:color w:val="808080"/>
    </w:rPr>
  </w:style>
  <w:style w:type="paragraph" w:customStyle="1" w:styleId="9F0DB1CBDB0D467F9839A218815B8B4F">
    <w:name w:val="9F0DB1CBDB0D467F9839A218815B8B4F"/>
    <w:rsid w:val="0097516A"/>
  </w:style>
  <w:style w:type="paragraph" w:customStyle="1" w:styleId="B4EDC4E471BD41739C5A232A3DE547FA">
    <w:name w:val="B4EDC4E471BD41739C5A232A3DE547FA"/>
    <w:rsid w:val="0097516A"/>
  </w:style>
  <w:style w:type="paragraph" w:customStyle="1" w:styleId="ED70E3AE98964B5F8D89BE7B84539232">
    <w:name w:val="ED70E3AE98964B5F8D89BE7B84539232"/>
    <w:rsid w:val="0097516A"/>
  </w:style>
  <w:style w:type="paragraph" w:customStyle="1" w:styleId="9FF4B663EEB7456A87E2F19B350DCF06">
    <w:name w:val="9FF4B663EEB7456A87E2F19B350DCF06"/>
    <w:rsid w:val="0097516A"/>
  </w:style>
  <w:style w:type="paragraph" w:customStyle="1" w:styleId="0F517E7A0EAC4CE7927EEE1D64972822">
    <w:name w:val="0F517E7A0EAC4CE7927EEE1D64972822"/>
    <w:rsid w:val="0051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Universitaire 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245D0-D42A-41C4-B64E-B2BAAB73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259</TotalTime>
  <Pages>10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Atelier Développement Mobile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Développement Mobile</dc:title>
  <dc:subject>Réaliser par : Mechergui Med Aziz</dc:subject>
  <dc:creator>Année Universitaire 2024-2025</dc:creator>
  <cp:keywords/>
  <dc:description/>
  <cp:lastModifiedBy>TOP</cp:lastModifiedBy>
  <cp:revision>7</cp:revision>
  <dcterms:created xsi:type="dcterms:W3CDTF">2024-10-22T07:37:00Z</dcterms:created>
  <dcterms:modified xsi:type="dcterms:W3CDTF">2024-12-11T10:26:00Z</dcterms:modified>
</cp:coreProperties>
</file>