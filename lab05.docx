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kern w:val="24"/>
        </w:rPr>
        <w:id w:val="4341583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002060"/>
          <w:sz w:val="28"/>
        </w:rPr>
      </w:sdtEndPr>
      <w:sdtContent>
        <w:p w14:paraId="621F81D9" w14:textId="77777777" w:rsidR="007947EF" w:rsidRDefault="007947EF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65400808" wp14:editId="648106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1" name="Text Box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01A401" w14:textId="77777777" w:rsidR="00192233" w:rsidRDefault="0019223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4008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style="position:absolute;margin-left:0;margin-top:0;width:4in;height:28.8pt;z-index:25170636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C01A401" w14:textId="77777777" w:rsidR="00192233" w:rsidRDefault="0019223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C54389" w14:textId="79EB0E51" w:rsidR="003233A3" w:rsidRPr="007947EF" w:rsidRDefault="00FA50CE" w:rsidP="00BD2E69">
          <w:pPr>
            <w:ind w:firstLine="0"/>
            <w:rPr>
              <w:rFonts w:ascii="Arial" w:hAnsi="Arial" w:cs="Arial"/>
              <w:b/>
              <w:color w:val="002060"/>
              <w:sz w:val="28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57780C66" wp14:editId="74672318">
                    <wp:simplePos x="0" y="0"/>
                    <wp:positionH relativeFrom="margin">
                      <wp:posOffset>944880</wp:posOffset>
                    </wp:positionH>
                    <wp:positionV relativeFrom="paragraph">
                      <wp:posOffset>1242060</wp:posOffset>
                    </wp:positionV>
                    <wp:extent cx="4057650" cy="2788920"/>
                    <wp:effectExtent l="0" t="0" r="0" b="11430"/>
                    <wp:wrapNone/>
                    <wp:docPr id="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57650" cy="2788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71D8E9" w14:textId="77777777" w:rsidR="00192233" w:rsidRPr="00FA50CE" w:rsidRDefault="00000000" w:rsidP="00BD2E69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44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028E6" w:rsidRPr="00FA50C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  <w:lang w:val="fr-FR"/>
                                      </w:rPr>
                                      <w:t>Atelier Dé</w:t>
                                    </w:r>
                                    <w:r w:rsidR="00192233" w:rsidRPr="00FA50C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  <w:lang w:val="fr-FR"/>
                                      </w:rPr>
                                      <w:t>veloppement Mobile</w:t>
                                    </w:r>
                                  </w:sdtContent>
                                </w:sdt>
                              </w:p>
                              <w:p w14:paraId="4F9B4121" w14:textId="39311BD0" w:rsidR="00BD2E69" w:rsidRPr="00FA50CE" w:rsidRDefault="00A35A25" w:rsidP="00A35A2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  <w:lang w:val="fr-FR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A35A25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  <w:lang w:val="fr-FR"/>
                                      </w:rPr>
                                      <w:t>Réaliser par :</w:t>
                                    </w:r>
                                    <w:r w:rsidRPr="00A35A25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  <w:lang w:val="fr-FR"/>
                                      </w:rPr>
                                      <w:t xml:space="preserve"> </w:t>
                                    </w:r>
                                    <w:r w:rsidRPr="00A35A25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  <w:lang w:val="fr-FR"/>
                                      </w:rPr>
                                      <w:t xml:space="preserve">Dhahbi Mohamed Amine </w:t>
                                    </w:r>
                                  </w:sdtContent>
                                </w:sdt>
                                <w:r w:rsidR="00FA50CE"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fr-FR"/>
                                  </w:rPr>
                                  <w:br/>
                                </w:r>
                                <w:proofErr w:type="spellStart"/>
                                <w:r w:rsidRPr="00A35A25"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fr-FR"/>
                                  </w:rPr>
                                  <w:t>Mechergui</w:t>
                                </w:r>
                                <w:proofErr w:type="spellEnd"/>
                                <w:r w:rsidRPr="00A35A25"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fr-FR"/>
                                  </w:rPr>
                                  <w:t xml:space="preserve"> Med Aziz</w:t>
                                </w:r>
                              </w:p>
                              <w:p w14:paraId="121E6AB4" w14:textId="77777777" w:rsidR="00BD2E69" w:rsidRPr="00FA50CE" w:rsidRDefault="00BD2E69" w:rsidP="00B7174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fr-FR"/>
                                  </w:rPr>
                                </w:pPr>
                                <w:r w:rsidRPr="00FA50CE"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fr-FR"/>
                                  </w:rPr>
                                  <w:t xml:space="preserve">Encadré </w:t>
                                </w:r>
                                <w:proofErr w:type="spellStart"/>
                                <w:proofErr w:type="gramStart"/>
                                <w:r w:rsidRPr="00FA50CE"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fr-FR"/>
                                  </w:rPr>
                                  <w:t>par:Maddouri</w:t>
                                </w:r>
                                <w:proofErr w:type="spellEnd"/>
                                <w:proofErr w:type="gramEnd"/>
                                <w:r w:rsidRPr="00FA50CE"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fr-FR"/>
                                  </w:rPr>
                                  <w:t xml:space="preserve"> Faouzi</w:t>
                                </w:r>
                              </w:p>
                              <w:p w14:paraId="33F03B75" w14:textId="77777777" w:rsidR="00192233" w:rsidRPr="00FA50CE" w:rsidRDefault="00192233" w:rsidP="00B7174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fr-FR"/>
                                  </w:rPr>
                                </w:pPr>
                                <w:proofErr w:type="gramStart"/>
                                <w:r w:rsidRPr="00FA50CE"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fr-FR"/>
                                  </w:rPr>
                                  <w:t>Classe:</w:t>
                                </w:r>
                                <w:proofErr w:type="gramEnd"/>
                                <w:r w:rsidRPr="00FA50CE"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fr-FR"/>
                                  </w:rPr>
                                  <w:t xml:space="preserve"> L3DSI3</w:t>
                                </w:r>
                              </w:p>
                              <w:p w14:paraId="2225B698" w14:textId="77777777" w:rsidR="00BD2E69" w:rsidRPr="00FA50CE" w:rsidRDefault="00BD2E69" w:rsidP="00BD2E69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780C66" id="Text Box 52" o:spid="_x0000_s1027" type="#_x0000_t202" style="position:absolute;margin-left:74.4pt;margin-top:97.8pt;width:319.5pt;height:219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" filled="f" stroked="f" strokeweight=".5pt">
                    <v:textbox inset="0,0,0,0">
                      <w:txbxContent>
                        <w:p w14:paraId="6971D8E9" w14:textId="77777777" w:rsidR="00192233" w:rsidRPr="00FA50CE" w:rsidRDefault="00000000" w:rsidP="00BD2E69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44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028E6" w:rsidRPr="00FA50C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  <w:lang w:val="fr-FR"/>
                                </w:rPr>
                                <w:t>Atelier Dé</w:t>
                              </w:r>
                              <w:r w:rsidR="00192233" w:rsidRPr="00FA50C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  <w:lang w:val="fr-FR"/>
                                </w:rPr>
                                <w:t>veloppement Mobile</w:t>
                              </w:r>
                            </w:sdtContent>
                          </w:sdt>
                        </w:p>
                        <w:p w14:paraId="4F9B4121" w14:textId="39311BD0" w:rsidR="00BD2E69" w:rsidRPr="00FA50CE" w:rsidRDefault="00A35A25" w:rsidP="00A35A2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  <w:lang w:val="fr-FR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35A25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  <w:lang w:val="fr-FR"/>
                                </w:rPr>
                                <w:t>Réaliser par :</w:t>
                              </w:r>
                              <w:r w:rsidRPr="00A35A25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 w:rsidRPr="00A35A25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  <w:lang w:val="fr-FR"/>
                                </w:rPr>
                                <w:t xml:space="preserve">Dhahbi Mohamed Amine </w:t>
                              </w:r>
                            </w:sdtContent>
                          </w:sdt>
                          <w:r w:rsidR="00FA50CE">
                            <w:rPr>
                              <w:color w:val="404040" w:themeColor="text1" w:themeTint="BF"/>
                              <w:sz w:val="32"/>
                              <w:szCs w:val="36"/>
                              <w:lang w:val="fr-FR"/>
                            </w:rPr>
                            <w:br/>
                          </w:r>
                          <w:proofErr w:type="spellStart"/>
                          <w:r w:rsidRPr="00A35A25">
                            <w:rPr>
                              <w:color w:val="404040" w:themeColor="text1" w:themeTint="BF"/>
                              <w:sz w:val="32"/>
                              <w:szCs w:val="36"/>
                              <w:lang w:val="fr-FR"/>
                            </w:rPr>
                            <w:t>Mechergui</w:t>
                          </w:r>
                          <w:proofErr w:type="spellEnd"/>
                          <w:r w:rsidRPr="00A35A25">
                            <w:rPr>
                              <w:color w:val="404040" w:themeColor="text1" w:themeTint="BF"/>
                              <w:sz w:val="32"/>
                              <w:szCs w:val="36"/>
                              <w:lang w:val="fr-FR"/>
                            </w:rPr>
                            <w:t xml:space="preserve"> Med Aziz</w:t>
                          </w:r>
                        </w:p>
                        <w:p w14:paraId="121E6AB4" w14:textId="77777777" w:rsidR="00BD2E69" w:rsidRPr="00FA50CE" w:rsidRDefault="00BD2E69" w:rsidP="00B7174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  <w:lang w:val="fr-FR"/>
                            </w:rPr>
                          </w:pPr>
                          <w:r w:rsidRPr="00FA50CE">
                            <w:rPr>
                              <w:color w:val="404040" w:themeColor="text1" w:themeTint="BF"/>
                              <w:sz w:val="32"/>
                              <w:szCs w:val="36"/>
                              <w:lang w:val="fr-FR"/>
                            </w:rPr>
                            <w:t xml:space="preserve">Encadré </w:t>
                          </w:r>
                          <w:proofErr w:type="spellStart"/>
                          <w:proofErr w:type="gramStart"/>
                          <w:r w:rsidRPr="00FA50CE">
                            <w:rPr>
                              <w:color w:val="404040" w:themeColor="text1" w:themeTint="BF"/>
                              <w:sz w:val="32"/>
                              <w:szCs w:val="36"/>
                              <w:lang w:val="fr-FR"/>
                            </w:rPr>
                            <w:t>par:Maddouri</w:t>
                          </w:r>
                          <w:proofErr w:type="spellEnd"/>
                          <w:proofErr w:type="gramEnd"/>
                          <w:r w:rsidRPr="00FA50CE">
                            <w:rPr>
                              <w:color w:val="404040" w:themeColor="text1" w:themeTint="BF"/>
                              <w:sz w:val="32"/>
                              <w:szCs w:val="36"/>
                              <w:lang w:val="fr-FR"/>
                            </w:rPr>
                            <w:t xml:space="preserve"> Faouzi</w:t>
                          </w:r>
                        </w:p>
                        <w:p w14:paraId="33F03B75" w14:textId="77777777" w:rsidR="00192233" w:rsidRPr="00FA50CE" w:rsidRDefault="00192233" w:rsidP="00B7174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  <w:lang w:val="fr-FR"/>
                            </w:rPr>
                          </w:pPr>
                          <w:proofErr w:type="gramStart"/>
                          <w:r w:rsidRPr="00FA50CE">
                            <w:rPr>
                              <w:color w:val="404040" w:themeColor="text1" w:themeTint="BF"/>
                              <w:sz w:val="32"/>
                              <w:szCs w:val="36"/>
                              <w:lang w:val="fr-FR"/>
                            </w:rPr>
                            <w:t>Classe:</w:t>
                          </w:r>
                          <w:proofErr w:type="gramEnd"/>
                          <w:r w:rsidRPr="00FA50CE">
                            <w:rPr>
                              <w:color w:val="404040" w:themeColor="text1" w:themeTint="BF"/>
                              <w:sz w:val="32"/>
                              <w:szCs w:val="36"/>
                              <w:lang w:val="fr-FR"/>
                            </w:rPr>
                            <w:t xml:space="preserve"> L3DSI3</w:t>
                          </w:r>
                        </w:p>
                        <w:p w14:paraId="2225B698" w14:textId="77777777" w:rsidR="00BD2E69" w:rsidRPr="00FA50CE" w:rsidRDefault="00BD2E69" w:rsidP="00BD2E69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6"/>
                              <w:lang w:val="fr-F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C166A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732992" behindDoc="0" locked="0" layoutInCell="1" allowOverlap="1" wp14:anchorId="44F1B5C3" wp14:editId="3F618E9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1630680</wp:posOffset>
                    </wp:positionV>
                    <wp:extent cx="1943100" cy="438150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43100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BE257A" w14:textId="31EF49D9" w:rsidR="00EC166A" w:rsidRPr="00B71745" w:rsidRDefault="00B71745">
                                <w:pPr>
                                  <w:rPr>
                                    <w:sz w:val="32"/>
                                  </w:rPr>
                                </w:pPr>
                                <w:r w:rsidRPr="00B71745">
                                  <w:rPr>
                                    <w:sz w:val="32"/>
                                  </w:rPr>
                                  <w:t>Lab</w:t>
                                </w:r>
                                <w:r w:rsidR="00D04C24">
                                  <w:rPr>
                                    <w:sz w:val="32"/>
                                  </w:rPr>
                                  <w:t xml:space="preserve"> </w:t>
                                </w:r>
                                <w:r w:rsidRPr="00B71745">
                                  <w:rPr>
                                    <w:sz w:val="32"/>
                                  </w:rPr>
                                  <w:t>0</w:t>
                                </w:r>
                                <w:r w:rsidR="00FA50CE">
                                  <w:rPr>
                                    <w:sz w:val="32"/>
                                  </w:rPr>
                                  <w:t>5</w:t>
                                </w:r>
                                <w:r w:rsidR="00D04C24">
                                  <w:rPr>
                                    <w:sz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F1B5C3" id="Text Box 11" o:spid="_x0000_s1028" type="#_x0000_t202" style="position:absolute;margin-left:0;margin-top:128.4pt;width:153pt;height:34.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" fillcolor="white [3201]" stroked="f" strokeweight=".5pt">
                    <v:textbox>
                      <w:txbxContent>
                        <w:p w14:paraId="2BBE257A" w14:textId="31EF49D9" w:rsidR="00EC166A" w:rsidRPr="00B71745" w:rsidRDefault="00B71745">
                          <w:pPr>
                            <w:rPr>
                              <w:sz w:val="32"/>
                            </w:rPr>
                          </w:pPr>
                          <w:r w:rsidRPr="00B71745">
                            <w:rPr>
                              <w:sz w:val="32"/>
                            </w:rPr>
                            <w:t>Lab</w:t>
                          </w:r>
                          <w:r w:rsidR="00D04C24">
                            <w:rPr>
                              <w:sz w:val="32"/>
                            </w:rPr>
                            <w:t xml:space="preserve"> </w:t>
                          </w:r>
                          <w:r w:rsidRPr="00B71745">
                            <w:rPr>
                              <w:sz w:val="32"/>
                            </w:rPr>
                            <w:t>0</w:t>
                          </w:r>
                          <w:r w:rsidR="00FA50CE">
                            <w:rPr>
                              <w:sz w:val="32"/>
                            </w:rPr>
                            <w:t>5</w:t>
                          </w:r>
                          <w:r w:rsidR="00D04C24">
                            <w:rPr>
                              <w:sz w:val="32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947EF">
            <w:rPr>
              <w:rFonts w:ascii="Arial" w:hAnsi="Arial" w:cs="Arial"/>
              <w:b/>
              <w:color w:val="002060"/>
              <w:sz w:val="28"/>
            </w:rPr>
            <w:br w:type="page"/>
          </w:r>
        </w:p>
      </w:sdtContent>
    </w:sdt>
    <w:p w14:paraId="43BCD994" w14:textId="77777777" w:rsidR="00B11436" w:rsidRPr="00FA50CE" w:rsidRDefault="00B11436" w:rsidP="00B11436">
      <w:pPr>
        <w:tabs>
          <w:tab w:val="left" w:pos="6180"/>
        </w:tabs>
        <w:jc w:val="both"/>
        <w:rPr>
          <w:rFonts w:ascii="Arial" w:hAnsi="Arial" w:cs="Arial"/>
          <w:color w:val="002060"/>
          <w:sz w:val="28"/>
          <w:lang w:val="fr-FR"/>
        </w:rPr>
      </w:pPr>
      <w:proofErr w:type="gramStart"/>
      <w:r w:rsidRPr="00FA50CE">
        <w:rPr>
          <w:rFonts w:ascii="Arial" w:hAnsi="Arial" w:cs="Arial"/>
          <w:b/>
          <w:color w:val="002060"/>
          <w:sz w:val="28"/>
          <w:lang w:val="fr-FR"/>
        </w:rPr>
        <w:lastRenderedPageBreak/>
        <w:t>Problématique</w:t>
      </w:r>
      <w:r w:rsidRPr="00FA50CE">
        <w:rPr>
          <w:rFonts w:ascii="Arial" w:hAnsi="Arial" w:cs="Arial"/>
          <w:color w:val="002060"/>
          <w:sz w:val="28"/>
          <w:lang w:val="fr-FR"/>
        </w:rPr>
        <w:t>:</w:t>
      </w:r>
      <w:proofErr w:type="gramEnd"/>
    </w:p>
    <w:p w14:paraId="3EF3D184" w14:textId="3AD0DB4E" w:rsidR="00B11436" w:rsidRPr="00FA50CE" w:rsidRDefault="00B11436" w:rsidP="00B11436">
      <w:pPr>
        <w:tabs>
          <w:tab w:val="left" w:pos="6180"/>
        </w:tabs>
        <w:ind w:left="720"/>
        <w:rPr>
          <w:rFonts w:ascii="Arial" w:hAnsi="Arial" w:cs="Arial"/>
          <w:sz w:val="22"/>
          <w:lang w:val="fr-FR"/>
        </w:rPr>
      </w:pPr>
      <w:r w:rsidRPr="00FA50CE">
        <w:rPr>
          <w:rFonts w:ascii="Arial" w:hAnsi="Arial" w:cs="Arial"/>
          <w:sz w:val="22"/>
          <w:lang w:val="fr-FR"/>
        </w:rPr>
        <w:t>Comme</w:t>
      </w:r>
      <w:r w:rsidR="00D04C24" w:rsidRPr="00FA50CE">
        <w:rPr>
          <w:rFonts w:ascii="Arial" w:hAnsi="Arial" w:cs="Arial"/>
          <w:sz w:val="22"/>
          <w:lang w:val="fr-FR"/>
        </w:rPr>
        <w:t xml:space="preserve">nt </w:t>
      </w:r>
      <w:r w:rsidR="00A35A25">
        <w:rPr>
          <w:rFonts w:ascii="Arial" w:hAnsi="Arial" w:cs="Arial"/>
          <w:sz w:val="22"/>
          <w:lang w:val="fr-FR"/>
        </w:rPr>
        <w:t>stocker les données dans une base de données SQLite ?</w:t>
      </w:r>
    </w:p>
    <w:p w14:paraId="2AB98B1F" w14:textId="77777777" w:rsidR="00B11436" w:rsidRPr="00FA50CE" w:rsidRDefault="00B11436" w:rsidP="00B11436">
      <w:pPr>
        <w:tabs>
          <w:tab w:val="left" w:pos="6180"/>
        </w:tabs>
        <w:rPr>
          <w:rFonts w:ascii="Arial" w:hAnsi="Arial" w:cs="Arial"/>
          <w:b/>
          <w:sz w:val="28"/>
          <w:lang w:val="fr-FR"/>
        </w:rPr>
      </w:pPr>
      <w:proofErr w:type="gramStart"/>
      <w:r w:rsidRPr="00FA50CE">
        <w:rPr>
          <w:rFonts w:ascii="Arial" w:hAnsi="Arial" w:cs="Arial"/>
          <w:b/>
          <w:color w:val="002060"/>
          <w:sz w:val="28"/>
          <w:lang w:val="fr-FR"/>
        </w:rPr>
        <w:t>Solution</w:t>
      </w:r>
      <w:r w:rsidRPr="00FA50CE">
        <w:rPr>
          <w:rFonts w:ascii="Arial" w:hAnsi="Arial" w:cs="Arial"/>
          <w:b/>
          <w:sz w:val="28"/>
          <w:lang w:val="fr-FR"/>
        </w:rPr>
        <w:t>:</w:t>
      </w:r>
      <w:proofErr w:type="gramEnd"/>
    </w:p>
    <w:p w14:paraId="2B1AF9C2" w14:textId="07A646C7" w:rsidR="00397F80" w:rsidRPr="00A35A25" w:rsidRDefault="00397F80" w:rsidP="00A35A25">
      <w:pPr>
        <w:tabs>
          <w:tab w:val="left" w:pos="6180"/>
        </w:tabs>
        <w:ind w:left="720" w:firstLine="0"/>
        <w:rPr>
          <w:rFonts w:ascii="Arial" w:hAnsi="Arial" w:cs="Arial"/>
          <w:lang w:val="fr-FR"/>
        </w:rPr>
      </w:pPr>
      <w:r w:rsidRPr="00FA50CE">
        <w:rPr>
          <w:rFonts w:ascii="Arial" w:hAnsi="Arial" w:cs="Arial"/>
          <w:lang w:val="fr-FR"/>
        </w:rPr>
        <w:t>1-</w:t>
      </w:r>
      <w:r w:rsidR="00A35A25" w:rsidRPr="00A35A25">
        <w:rPr>
          <w:lang w:val="fr-FR"/>
        </w:rPr>
        <w:t xml:space="preserve"> </w:t>
      </w:r>
      <w:r w:rsidR="00A35A25" w:rsidRPr="00A35A25">
        <w:rPr>
          <w:rFonts w:asciiTheme="majorHAnsi" w:hAnsiTheme="majorHAnsi" w:cstheme="majorHAnsi"/>
          <w:lang w:val="fr-FR"/>
        </w:rPr>
        <w:t xml:space="preserve">Nous reprenons le </w:t>
      </w:r>
      <w:r w:rsidR="00A35A25" w:rsidRPr="00A35A25">
        <w:rPr>
          <w:rFonts w:asciiTheme="majorHAnsi" w:hAnsiTheme="majorHAnsi" w:cstheme="majorHAnsi"/>
          <w:b/>
          <w:bCs/>
          <w:lang w:val="fr-FR"/>
        </w:rPr>
        <w:t>lab 04</w:t>
      </w:r>
      <w:r w:rsidR="00A35A25" w:rsidRPr="00A35A25">
        <w:rPr>
          <w:rFonts w:asciiTheme="majorHAnsi" w:hAnsiTheme="majorHAnsi" w:cstheme="majorHAnsi"/>
          <w:lang w:val="fr-FR"/>
        </w:rPr>
        <w:t xml:space="preserve"> que nous avons fait la dernière fois et apportons une modification à la classe </w:t>
      </w:r>
      <w:r w:rsidR="00A35A25" w:rsidRPr="00A35A25">
        <w:rPr>
          <w:rFonts w:asciiTheme="majorHAnsi" w:hAnsiTheme="majorHAnsi" w:cstheme="majorHAnsi"/>
          <w:b/>
          <w:bCs/>
          <w:lang w:val="fr-FR"/>
        </w:rPr>
        <w:t>Profile</w:t>
      </w:r>
      <w:r w:rsidR="00A35A25" w:rsidRPr="00A35A25">
        <w:rPr>
          <w:rFonts w:asciiTheme="majorHAnsi" w:hAnsiTheme="majorHAnsi" w:cstheme="majorHAnsi"/>
          <w:lang w:val="fr-FR"/>
        </w:rPr>
        <w:t xml:space="preserve"> en ajoutant un nouvel attribut </w:t>
      </w:r>
      <w:r w:rsidR="00A35A25" w:rsidRPr="00A35A25">
        <w:rPr>
          <w:rFonts w:asciiTheme="majorHAnsi" w:hAnsiTheme="majorHAnsi" w:cstheme="majorHAnsi"/>
          <w:b/>
          <w:bCs/>
          <w:lang w:val="fr-FR"/>
        </w:rPr>
        <w:t>dateMesure</w:t>
      </w:r>
      <w:r w:rsidR="00A35A25" w:rsidRPr="00A35A25">
        <w:rPr>
          <w:rFonts w:asciiTheme="majorHAnsi" w:hAnsiTheme="majorHAnsi" w:cstheme="majorHAnsi"/>
          <w:lang w:val="fr-FR"/>
        </w:rPr>
        <w:t>, tout en modifiant le constructeur.</w:t>
      </w:r>
    </w:p>
    <w:p w14:paraId="44EC449E" w14:textId="1B25FC6E" w:rsidR="00AC4131" w:rsidRDefault="00A35A25" w:rsidP="00051700">
      <w:pPr>
        <w:keepNext/>
        <w:tabs>
          <w:tab w:val="left" w:pos="6180"/>
        </w:tabs>
        <w:ind w:firstLine="0"/>
        <w:jc w:val="center"/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5CA977" wp14:editId="3E68600D">
                <wp:simplePos x="0" y="0"/>
                <wp:positionH relativeFrom="column">
                  <wp:posOffset>110490</wp:posOffset>
                </wp:positionH>
                <wp:positionV relativeFrom="paragraph">
                  <wp:posOffset>1422400</wp:posOffset>
                </wp:positionV>
                <wp:extent cx="428625" cy="161925"/>
                <wp:effectExtent l="0" t="38100" r="476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897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.7pt;margin-top:112pt;width:33.75pt;height:12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" strokecolor="red" strokeweight="1.5pt">
                <v:stroke endarrow="block" joinstyle="miter"/>
              </v:shape>
            </w:pict>
          </mc:Fallback>
        </mc:AlternateContent>
      </w:r>
      <w:r w:rsidR="00051700"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F80D2F" wp14:editId="736A7DCE">
                <wp:simplePos x="0" y="0"/>
                <wp:positionH relativeFrom="column">
                  <wp:posOffset>1772920</wp:posOffset>
                </wp:positionH>
                <wp:positionV relativeFrom="paragraph">
                  <wp:posOffset>127000</wp:posOffset>
                </wp:positionV>
                <wp:extent cx="142875" cy="333375"/>
                <wp:effectExtent l="38100" t="38100" r="285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4A79" id="Straight Arrow Connector 3" o:spid="_x0000_s1026" type="#_x0000_t32" style="position:absolute;margin-left:139.6pt;margin-top:10pt;width:11.25pt;height:26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9A45AD" wp14:editId="523851F8">
            <wp:extent cx="5943600" cy="2672715"/>
            <wp:effectExtent l="0" t="0" r="0" b="0"/>
            <wp:docPr id="1660291413" name="Image 25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91413" name="Image 25" descr="Une image contenant texte, capture d’écra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59A7" w14:textId="2EE321F9" w:rsidR="0013072D" w:rsidRPr="0013072D" w:rsidRDefault="00AC4131" w:rsidP="0013072D">
      <w:pPr>
        <w:pStyle w:val="Lgende"/>
        <w:jc w:val="center"/>
        <w:rPr>
          <w:lang w:val="fr-FR"/>
        </w:rPr>
      </w:pPr>
      <w:r w:rsidRPr="00FA50CE">
        <w:rPr>
          <w:lang w:val="fr-FR"/>
        </w:rPr>
        <w:t xml:space="preserve">Figure </w:t>
      </w:r>
      <w:proofErr w:type="gramStart"/>
      <w:r w:rsidRPr="00FA50CE">
        <w:rPr>
          <w:lang w:val="fr-FR"/>
        </w:rPr>
        <w:t>1:</w:t>
      </w:r>
      <w:proofErr w:type="gramEnd"/>
      <w:r w:rsidR="00FA50CE">
        <w:rPr>
          <w:lang w:val="fr-FR"/>
        </w:rPr>
        <w:t xml:space="preserve"> </w:t>
      </w:r>
      <w:r w:rsidR="00A35A25">
        <w:rPr>
          <w:lang w:val="fr-FR"/>
        </w:rPr>
        <w:t xml:space="preserve">Modification de la </w:t>
      </w:r>
      <w:proofErr w:type="spellStart"/>
      <w:r w:rsidR="00A35A25">
        <w:rPr>
          <w:lang w:val="fr-FR"/>
        </w:rPr>
        <w:t>class</w:t>
      </w:r>
      <w:proofErr w:type="spellEnd"/>
      <w:r w:rsidR="00A35A25">
        <w:rPr>
          <w:lang w:val="fr-FR"/>
        </w:rPr>
        <w:t xml:space="preserve"> Profil</w:t>
      </w:r>
    </w:p>
    <w:p w14:paraId="5EEF79DD" w14:textId="4B9C119B" w:rsidR="0013072D" w:rsidRPr="0013072D" w:rsidRDefault="00051700" w:rsidP="0013072D">
      <w:pPr>
        <w:ind w:firstLine="0"/>
        <w:rPr>
          <w:rFonts w:asciiTheme="majorHAnsi" w:eastAsiaTheme="majorEastAsia" w:hAnsiTheme="majorHAnsi" w:cstheme="majorBidi"/>
          <w:bCs/>
          <w:lang w:val="fr-FR"/>
        </w:rPr>
      </w:pPr>
      <w:r w:rsidRPr="0013072D">
        <w:rPr>
          <w:rFonts w:asciiTheme="majorHAnsi" w:eastAsiaTheme="majorEastAsia" w:hAnsiTheme="majorHAnsi" w:cstheme="majorBidi"/>
          <w:bCs/>
          <w:lang w:val="fr-FR"/>
        </w:rPr>
        <w:t>2-</w:t>
      </w:r>
      <w:r w:rsidR="0013072D" w:rsidRPr="0013072D">
        <w:rPr>
          <w:lang w:val="fr-FR"/>
        </w:rPr>
        <w:t xml:space="preserve"> </w:t>
      </w:r>
      <w:r w:rsidR="0013072D" w:rsidRPr="0013072D">
        <w:rPr>
          <w:rFonts w:asciiTheme="majorHAnsi" w:eastAsiaTheme="majorEastAsia" w:hAnsiTheme="majorHAnsi" w:cstheme="majorBidi"/>
          <w:bCs/>
          <w:lang w:val="fr-FR"/>
        </w:rPr>
        <w:t xml:space="preserve">Nous créons une nouvelle classe </w:t>
      </w:r>
      <w:proofErr w:type="spellStart"/>
      <w:r w:rsidR="0013072D" w:rsidRPr="0013072D">
        <w:rPr>
          <w:rFonts w:asciiTheme="majorHAnsi" w:eastAsiaTheme="majorEastAsia" w:hAnsiTheme="majorHAnsi" w:cstheme="majorBidi"/>
          <w:b/>
          <w:bCs/>
          <w:lang w:val="fr-FR"/>
        </w:rPr>
        <w:t>MySqliteOpenHelper</w:t>
      </w:r>
      <w:proofErr w:type="spellEnd"/>
      <w:r w:rsidR="0013072D" w:rsidRPr="0013072D">
        <w:rPr>
          <w:rFonts w:asciiTheme="majorHAnsi" w:eastAsiaTheme="majorEastAsia" w:hAnsiTheme="majorHAnsi" w:cstheme="majorBidi"/>
          <w:bCs/>
          <w:lang w:val="fr-FR"/>
        </w:rPr>
        <w:t xml:space="preserve"> ainsi que la classe </w:t>
      </w:r>
      <w:proofErr w:type="spellStart"/>
      <w:r w:rsidR="0013072D" w:rsidRPr="0013072D">
        <w:rPr>
          <w:rFonts w:asciiTheme="majorHAnsi" w:eastAsiaTheme="majorEastAsia" w:hAnsiTheme="majorHAnsi" w:cstheme="majorBidi"/>
          <w:b/>
          <w:bCs/>
          <w:lang w:val="fr-FR"/>
        </w:rPr>
        <w:t>AccesLocal</w:t>
      </w:r>
      <w:proofErr w:type="spellEnd"/>
    </w:p>
    <w:p w14:paraId="48687E01" w14:textId="5D48B161" w:rsidR="00051700" w:rsidRPr="0013072D" w:rsidRDefault="0013072D" w:rsidP="0013072D">
      <w:pPr>
        <w:ind w:left="2880"/>
        <w:rPr>
          <w:rFonts w:asciiTheme="majorHAnsi" w:eastAsiaTheme="majorEastAsia" w:hAnsiTheme="majorHAnsi" w:cstheme="majorBidi"/>
          <w:bCs/>
          <w:lang w:val="fr-FR"/>
        </w:rPr>
      </w:pPr>
      <w:r w:rsidRPr="0013072D">
        <w:rPr>
          <w:rFonts w:asciiTheme="majorHAnsi" w:eastAsiaTheme="majorEastAsia" w:hAnsiTheme="majorHAnsi" w:cstheme="majorBidi"/>
          <w:bCs/>
          <w:lang w:val="fr-FR"/>
        </w:rPr>
        <w:drawing>
          <wp:inline distT="0" distB="0" distL="0" distR="0" wp14:anchorId="48C9C0A3" wp14:editId="7E8060F4">
            <wp:extent cx="1348574" cy="2141220"/>
            <wp:effectExtent l="0" t="0" r="4445" b="0"/>
            <wp:docPr id="1700974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7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9514" cy="21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13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357F172" wp14:editId="035354A6">
                <wp:simplePos x="0" y="0"/>
                <wp:positionH relativeFrom="column">
                  <wp:posOffset>-451485</wp:posOffset>
                </wp:positionH>
                <wp:positionV relativeFrom="paragraph">
                  <wp:posOffset>4439285</wp:posOffset>
                </wp:positionV>
                <wp:extent cx="314706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8A3801" w14:textId="77777777" w:rsidR="00AC4131" w:rsidRPr="005B51E6" w:rsidRDefault="00AC4131" w:rsidP="00AC4131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2:</w:t>
                            </w:r>
                            <w:r w:rsidRPr="00AC4131">
                              <w:t xml:space="preserve"> </w:t>
                            </w:r>
                            <w:proofErr w:type="spellStart"/>
                            <w:r>
                              <w:t>l’</w:t>
                            </w:r>
                            <w:r w:rsidRPr="00AC4131">
                              <w:t>arborescence</w:t>
                            </w:r>
                            <w:proofErr w:type="spellEnd"/>
                            <w:r>
                              <w:t xml:space="preserve"> du </w:t>
                            </w:r>
                            <w:proofErr w:type="spellStart"/>
                            <w:r>
                              <w:t>projet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7F172" id="Text Box 14" o:spid="_x0000_s1029" type="#_x0000_t202" style="position:absolute;left:0;text-align:left;margin-left:-35.55pt;margin-top:349.55pt;width:247.8pt;height:.05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" stroked="f">
                <v:textbox style="mso-fit-shape-to-text:t" inset="0,0,0,0">
                  <w:txbxContent>
                    <w:p w14:paraId="318A3801" w14:textId="77777777" w:rsidR="00AC4131" w:rsidRPr="005B51E6" w:rsidRDefault="00AC4131" w:rsidP="00AC4131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 2:</w:t>
                      </w:r>
                      <w:r w:rsidRPr="00AC4131">
                        <w:t xml:space="preserve"> </w:t>
                      </w:r>
                      <w:proofErr w:type="spellStart"/>
                      <w:r>
                        <w:t>l’</w:t>
                      </w:r>
                      <w:r w:rsidRPr="00AC4131">
                        <w:t>arborescence</w:t>
                      </w:r>
                      <w:proofErr w:type="spellEnd"/>
                      <w:r>
                        <w:t xml:space="preserve"> du </w:t>
                      </w:r>
                      <w:proofErr w:type="spellStart"/>
                      <w:r>
                        <w:t>projet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413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007291EC" wp14:editId="4654B60B">
                <wp:simplePos x="0" y="0"/>
                <wp:positionH relativeFrom="column">
                  <wp:posOffset>2800350</wp:posOffset>
                </wp:positionH>
                <wp:positionV relativeFrom="paragraph">
                  <wp:posOffset>4453255</wp:posOffset>
                </wp:positionV>
                <wp:extent cx="356489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248D0" w14:textId="77777777" w:rsidR="00AC4131" w:rsidRPr="00B25A23" w:rsidRDefault="00AC4131" w:rsidP="00AC4131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>
                              <w:t>3:ActivityMain.xml</w:t>
                            </w:r>
                            <w:proofErr w:type="gramEnd"/>
                            <w:r>
                              <w:t>(Design)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291EC" id="Text Box 15" o:spid="_x0000_s1030" type="#_x0000_t202" style="position:absolute;left:0;text-align:left;margin-left:220.5pt;margin-top:350.65pt;width:280.7pt;height:.05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" stroked="f">
                <v:textbox style="mso-fit-shape-to-text:t" inset="0,0,0,0">
                  <w:txbxContent>
                    <w:p w14:paraId="112248D0" w14:textId="77777777" w:rsidR="00AC4131" w:rsidRPr="00B25A23" w:rsidRDefault="00AC4131" w:rsidP="00AC4131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proofErr w:type="gramStart"/>
                      <w:r>
                        <w:t>3:ActivityMain.xml</w:t>
                      </w:r>
                      <w:proofErr w:type="gramEnd"/>
                      <w:r>
                        <w:t>(Design)</w:t>
                      </w:r>
                    </w:p>
                  </w:txbxContent>
                </v:textbox>
              </v:shape>
            </w:pict>
          </mc:Fallback>
        </mc:AlternateContent>
      </w:r>
    </w:p>
    <w:p w14:paraId="6BB6C00E" w14:textId="72985028" w:rsidR="00051700" w:rsidRPr="00FA50CE" w:rsidRDefault="00051700" w:rsidP="0013072D">
      <w:pPr>
        <w:pStyle w:val="Lgende"/>
        <w:ind w:left="2160" w:firstLine="720"/>
        <w:rPr>
          <w:lang w:val="fr-FR"/>
        </w:rPr>
      </w:pPr>
      <w:r w:rsidRPr="00FA50CE">
        <w:rPr>
          <w:lang w:val="fr-FR"/>
        </w:rPr>
        <w:t xml:space="preserve">Figure </w:t>
      </w:r>
      <w:proofErr w:type="gramStart"/>
      <w:r w:rsidR="00104B19" w:rsidRPr="00FA50CE">
        <w:rPr>
          <w:lang w:val="fr-FR"/>
        </w:rPr>
        <w:t>2:</w:t>
      </w:r>
      <w:proofErr w:type="gramEnd"/>
      <w:r w:rsidR="0013072D">
        <w:rPr>
          <w:lang w:val="fr-FR"/>
        </w:rPr>
        <w:t xml:space="preserve"> Absorbance du projet</w:t>
      </w:r>
    </w:p>
    <w:p w14:paraId="60C3591D" w14:textId="3B66DCC0" w:rsidR="00C80FEA" w:rsidRDefault="0013072D" w:rsidP="0013072D">
      <w:pPr>
        <w:ind w:firstLine="0"/>
        <w:rPr>
          <w:lang w:val="fr-TN"/>
        </w:rPr>
      </w:pPr>
      <w:r>
        <w:rPr>
          <w:lang w:val="fr-FR"/>
        </w:rPr>
        <w:lastRenderedPageBreak/>
        <w:t xml:space="preserve">3- </w:t>
      </w:r>
      <w:r w:rsidRPr="0013072D">
        <w:rPr>
          <w:lang w:val="fr-TN"/>
        </w:rPr>
        <w:t xml:space="preserve">La classe </w:t>
      </w:r>
      <w:proofErr w:type="spellStart"/>
      <w:r w:rsidRPr="0013072D">
        <w:rPr>
          <w:lang w:val="fr-TN"/>
        </w:rPr>
        <w:t>MySQLiteOpenHelper</w:t>
      </w:r>
      <w:proofErr w:type="spellEnd"/>
      <w:r w:rsidRPr="0013072D">
        <w:rPr>
          <w:lang w:val="fr-TN"/>
        </w:rPr>
        <w:t xml:space="preserve"> est une classe auxiliaire pour la gestion de la base de données SQLite dans une application Android</w:t>
      </w:r>
    </w:p>
    <w:p w14:paraId="5C2DF281" w14:textId="189CE9B8" w:rsidR="0013072D" w:rsidRPr="0013072D" w:rsidRDefault="0013072D" w:rsidP="0013072D">
      <w:pPr>
        <w:ind w:firstLine="0"/>
        <w:rPr>
          <w:lang w:val="fr-TN"/>
        </w:rPr>
      </w:pPr>
      <w:r>
        <w:rPr>
          <w:noProof/>
          <w:lang w:val="fr-TN"/>
        </w:rPr>
        <w:drawing>
          <wp:inline distT="0" distB="0" distL="0" distR="0" wp14:anchorId="56BEE8C5" wp14:editId="45E391F9">
            <wp:extent cx="5943600" cy="2981325"/>
            <wp:effectExtent l="0" t="0" r="0" b="9525"/>
            <wp:docPr id="682513870" name="Image 27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13870" name="Image 27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9829" w14:textId="368585B2" w:rsidR="00C80FEA" w:rsidRPr="00FA50CE" w:rsidRDefault="0013072D" w:rsidP="00192233">
      <w:pPr>
        <w:ind w:firstLine="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532AC8C4" wp14:editId="313F5E64">
                <wp:simplePos x="0" y="0"/>
                <wp:positionH relativeFrom="column">
                  <wp:posOffset>160020</wp:posOffset>
                </wp:positionH>
                <wp:positionV relativeFrom="paragraph">
                  <wp:posOffset>53340</wp:posOffset>
                </wp:positionV>
                <wp:extent cx="5505450" cy="6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6402B2" w14:textId="36455267" w:rsidR="00051700" w:rsidRPr="0013072D" w:rsidRDefault="00051700" w:rsidP="00051700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3072D">
                              <w:rPr>
                                <w:lang w:val="fr-FR"/>
                              </w:rPr>
                              <w:t xml:space="preserve">Figure </w:t>
                            </w:r>
                            <w:proofErr w:type="gramStart"/>
                            <w:r w:rsidR="00104B19" w:rsidRPr="0013072D">
                              <w:rPr>
                                <w:lang w:val="fr-FR"/>
                              </w:rPr>
                              <w:t>3:</w:t>
                            </w:r>
                            <w:proofErr w:type="gramEnd"/>
                            <w:r w:rsidR="00104B19" w:rsidRPr="0013072D">
                              <w:rPr>
                                <w:lang w:val="fr-FR"/>
                              </w:rPr>
                              <w:t xml:space="preserve"> Code d</w:t>
                            </w:r>
                            <w:r w:rsidR="0013072D" w:rsidRPr="0013072D">
                              <w:rPr>
                                <w:lang w:val="fr-FR"/>
                              </w:rPr>
                              <w:t>e la</w:t>
                            </w:r>
                            <w:r w:rsidR="00104B19" w:rsidRPr="0013072D">
                              <w:rPr>
                                <w:lang w:val="fr-FR"/>
                              </w:rPr>
                              <w:t xml:space="preserve"> classe </w:t>
                            </w:r>
                            <w:proofErr w:type="spellStart"/>
                            <w:r w:rsidR="0013072D" w:rsidRPr="0013072D">
                              <w:rPr>
                                <w:lang w:val="fr-TN"/>
                              </w:rPr>
                              <w:t>MySQLiteOpenHelper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AC8C4" id="Text Box 25" o:spid="_x0000_s1031" type="#_x0000_t202" style="position:absolute;margin-left:12.6pt;margin-top:4.2pt;width:433.5pt;height:.05pt;z-index:-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" stroked="f">
                <v:textbox style="mso-fit-shape-to-text:t" inset="0,0,0,0">
                  <w:txbxContent>
                    <w:p w14:paraId="7A6402B2" w14:textId="36455267" w:rsidR="00051700" w:rsidRPr="0013072D" w:rsidRDefault="00051700" w:rsidP="00051700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13072D">
                        <w:rPr>
                          <w:lang w:val="fr-FR"/>
                        </w:rPr>
                        <w:t xml:space="preserve">Figure </w:t>
                      </w:r>
                      <w:proofErr w:type="gramStart"/>
                      <w:r w:rsidR="00104B19" w:rsidRPr="0013072D">
                        <w:rPr>
                          <w:lang w:val="fr-FR"/>
                        </w:rPr>
                        <w:t>3:</w:t>
                      </w:r>
                      <w:proofErr w:type="gramEnd"/>
                      <w:r w:rsidR="00104B19" w:rsidRPr="0013072D">
                        <w:rPr>
                          <w:lang w:val="fr-FR"/>
                        </w:rPr>
                        <w:t xml:space="preserve"> Code d</w:t>
                      </w:r>
                      <w:r w:rsidR="0013072D" w:rsidRPr="0013072D">
                        <w:rPr>
                          <w:lang w:val="fr-FR"/>
                        </w:rPr>
                        <w:t>e la</w:t>
                      </w:r>
                      <w:r w:rsidR="00104B19" w:rsidRPr="0013072D">
                        <w:rPr>
                          <w:lang w:val="fr-FR"/>
                        </w:rPr>
                        <w:t xml:space="preserve"> classe </w:t>
                      </w:r>
                      <w:proofErr w:type="spellStart"/>
                      <w:r w:rsidR="0013072D" w:rsidRPr="0013072D">
                        <w:rPr>
                          <w:lang w:val="fr-TN"/>
                        </w:rPr>
                        <w:t>MySQLiteOpenHelper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602295" w14:textId="252A5DAF" w:rsidR="00F7058C" w:rsidRPr="00882E5D" w:rsidRDefault="0013072D" w:rsidP="00882E5D">
      <w:pPr>
        <w:ind w:firstLine="0"/>
        <w:rPr>
          <w:lang w:val="fr-FR"/>
        </w:rPr>
      </w:pPr>
      <w:r>
        <w:rPr>
          <w:lang w:val="fr-FR"/>
        </w:rPr>
        <w:t>4</w:t>
      </w:r>
      <w:r w:rsidR="002303CE" w:rsidRPr="00FA50CE">
        <w:rPr>
          <w:lang w:val="fr-FR"/>
        </w:rPr>
        <w:t>-</w:t>
      </w:r>
      <w:r w:rsidR="00882E5D" w:rsidRPr="00882E5D">
        <w:rPr>
          <w:lang w:val="fr-FR"/>
        </w:rPr>
        <w:t xml:space="preserve"> </w:t>
      </w:r>
      <w:r w:rsidR="00882E5D" w:rsidRPr="00882E5D">
        <w:rPr>
          <w:lang w:val="fr-FR"/>
        </w:rPr>
        <w:t xml:space="preserve">La classe </w:t>
      </w:r>
      <w:proofErr w:type="spellStart"/>
      <w:r w:rsidR="00882E5D" w:rsidRPr="00882E5D">
        <w:rPr>
          <w:lang w:val="fr-FR"/>
        </w:rPr>
        <w:t>AccesLocal</w:t>
      </w:r>
      <w:proofErr w:type="spellEnd"/>
      <w:r w:rsidR="00882E5D" w:rsidRPr="00882E5D">
        <w:rPr>
          <w:lang w:val="fr-FR"/>
        </w:rPr>
        <w:t xml:space="preserve"> est utilisée pour gérer les opérations de lecture et d'écriture dans la base de données SQLite de </w:t>
      </w:r>
      <w:r w:rsidR="00882E5D">
        <w:rPr>
          <w:lang w:val="fr-FR"/>
        </w:rPr>
        <w:t>n</w:t>
      </w:r>
      <w:r w:rsidR="00882E5D" w:rsidRPr="00882E5D">
        <w:rPr>
          <w:lang w:val="fr-FR"/>
        </w:rPr>
        <w:t>otre application Android</w:t>
      </w:r>
      <w:r w:rsidR="00882E5D">
        <w:rPr>
          <w:lang w:val="fr-FR"/>
        </w:rPr>
        <w:t xml:space="preserve">, qui contient la méthode </w:t>
      </w:r>
      <w:proofErr w:type="spellStart"/>
      <w:r w:rsidR="00882E5D">
        <w:rPr>
          <w:lang w:val="fr-FR"/>
        </w:rPr>
        <w:t>recupdernier</w:t>
      </w:r>
      <w:proofErr w:type="spellEnd"/>
      <w:r w:rsidR="00882E5D">
        <w:rPr>
          <w:lang w:val="fr-FR"/>
        </w:rPr>
        <w:t xml:space="preserve"> qui r</w:t>
      </w:r>
      <w:r w:rsidR="00882E5D" w:rsidRPr="00882E5D">
        <w:rPr>
          <w:lang w:val="fr-FR"/>
        </w:rPr>
        <w:t>écupère</w:t>
      </w:r>
      <w:r w:rsidR="00882E5D" w:rsidRPr="00882E5D">
        <w:rPr>
          <w:lang w:val="fr-FR"/>
        </w:rPr>
        <w:t xml:space="preserve"> le dernier profil inséré</w:t>
      </w:r>
    </w:p>
    <w:p w14:paraId="181B5EC3" w14:textId="3757B9F0" w:rsidR="00994D72" w:rsidRPr="00882E5D" w:rsidRDefault="00882E5D" w:rsidP="00994D72">
      <w:pPr>
        <w:keepNext/>
        <w:ind w:firstLine="0"/>
        <w:jc w:val="center"/>
        <w:rPr>
          <w:lang w:val="fr-FR"/>
        </w:rPr>
      </w:pPr>
      <w:r>
        <w:rPr>
          <w:rFonts w:ascii="Arial" w:hAnsi="Arial" w:cs="Arial"/>
          <w:noProof/>
          <w:lang w:val="fr-FR" w:eastAsia="fr-FR"/>
        </w:rPr>
        <w:drawing>
          <wp:inline distT="0" distB="0" distL="0" distR="0" wp14:anchorId="57875854" wp14:editId="3C03D385">
            <wp:extent cx="5943600" cy="1835785"/>
            <wp:effectExtent l="0" t="0" r="0" b="0"/>
            <wp:docPr id="1102051981" name="Image 28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51981" name="Image 28" descr="Une image contenant texte, capture d’écran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0DE4" w14:textId="21C8076E" w:rsidR="007E0DB9" w:rsidRPr="00882E5D" w:rsidRDefault="00994D72" w:rsidP="00994D72">
      <w:pPr>
        <w:pStyle w:val="Lgende"/>
        <w:jc w:val="center"/>
        <w:rPr>
          <w:b/>
          <w:lang w:val="fr-FR"/>
        </w:rPr>
      </w:pPr>
      <w:r w:rsidRPr="00882E5D">
        <w:rPr>
          <w:lang w:val="fr-FR"/>
        </w:rPr>
        <w:t xml:space="preserve">Figure </w:t>
      </w:r>
      <w:proofErr w:type="gramStart"/>
      <w:r w:rsidR="00104B19" w:rsidRPr="00882E5D">
        <w:rPr>
          <w:lang w:val="fr-FR"/>
        </w:rPr>
        <w:t>4:Code</w:t>
      </w:r>
      <w:proofErr w:type="gramEnd"/>
      <w:r w:rsidR="00104B19" w:rsidRPr="00882E5D">
        <w:rPr>
          <w:lang w:val="fr-FR"/>
        </w:rPr>
        <w:t xml:space="preserve"> du classe </w:t>
      </w:r>
      <w:proofErr w:type="spellStart"/>
      <w:r w:rsidR="00882E5D">
        <w:rPr>
          <w:lang w:val="fr-FR"/>
        </w:rPr>
        <w:t>Acceslocal</w:t>
      </w:r>
      <w:proofErr w:type="spellEnd"/>
    </w:p>
    <w:p w14:paraId="7594E6BA" w14:textId="57FEBEC7" w:rsidR="007E0DB9" w:rsidRPr="00882E5D" w:rsidRDefault="00882E5D" w:rsidP="00C80FEA">
      <w:pPr>
        <w:ind w:firstLine="0"/>
        <w:jc w:val="center"/>
        <w:rPr>
          <w:b/>
          <w:lang w:val="fr-FR"/>
        </w:rPr>
      </w:pPr>
      <w:r>
        <w:rPr>
          <w:b/>
          <w:noProof/>
          <w:lang w:val="fr-FR"/>
        </w:rPr>
        <w:lastRenderedPageBreak/>
        <w:drawing>
          <wp:inline distT="0" distB="0" distL="0" distR="0" wp14:anchorId="39FF2ABE" wp14:editId="62E9CF6D">
            <wp:extent cx="4251960" cy="3153593"/>
            <wp:effectExtent l="0" t="0" r="0" b="8890"/>
            <wp:docPr id="1256408834" name="Image 29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08834" name="Image 29" descr="Une image contenant texte, capture d’écran, logiciel, Polic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236" cy="31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EA81" w14:textId="7B080C99" w:rsidR="007E0DB9" w:rsidRPr="00882E5D" w:rsidRDefault="00882E5D" w:rsidP="00882E5D">
      <w:pPr>
        <w:pStyle w:val="Lgende"/>
        <w:jc w:val="center"/>
        <w:rPr>
          <w:lang w:val="fr-FR"/>
        </w:rPr>
      </w:pPr>
      <w:r w:rsidRPr="00FA50CE">
        <w:rPr>
          <w:lang w:val="fr-FR"/>
        </w:rPr>
        <w:t xml:space="preserve">Figure </w: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3244D243" wp14:editId="15432B1C">
                <wp:simplePos x="0" y="0"/>
                <wp:positionH relativeFrom="column">
                  <wp:posOffset>3505200</wp:posOffset>
                </wp:positionH>
                <wp:positionV relativeFrom="paragraph">
                  <wp:posOffset>262255</wp:posOffset>
                </wp:positionV>
                <wp:extent cx="3295650" cy="635"/>
                <wp:effectExtent l="0" t="0" r="0" b="0"/>
                <wp:wrapNone/>
                <wp:docPr id="97197484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2EB56" w14:textId="77777777" w:rsidR="00882E5D" w:rsidRPr="0070389F" w:rsidRDefault="00882E5D" w:rsidP="00882E5D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4D243" id="Text Box 17" o:spid="_x0000_s1032" type="#_x0000_t202" style="position:absolute;left:0;text-align:left;margin-left:276pt;margin-top:20.65pt;width:259.5pt;height:.05pt;z-index:-25147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" stroked="f">
                <v:textbox style="mso-fit-shape-to-text:t" inset="0,0,0,0">
                  <w:txbxContent>
                    <w:p w14:paraId="1AE2EB56" w14:textId="77777777" w:rsidR="00882E5D" w:rsidRPr="0070389F" w:rsidRDefault="00882E5D" w:rsidP="00882E5D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FA50CE">
        <w:rPr>
          <w:lang w:val="fr-FR"/>
        </w:rPr>
        <w:t>5:</w:t>
      </w:r>
      <w:proofErr w:type="gramEnd"/>
      <w:r>
        <w:rPr>
          <w:lang w:val="fr-FR"/>
        </w:rPr>
        <w:t xml:space="preserve"> </w:t>
      </w:r>
      <w:r w:rsidRPr="00FA50CE">
        <w:rPr>
          <w:lang w:val="fr-FR"/>
        </w:rPr>
        <w:t xml:space="preserve">Code du </w:t>
      </w:r>
      <w:r>
        <w:rPr>
          <w:lang w:val="fr-FR"/>
        </w:rPr>
        <w:t xml:space="preserve">Méthode </w:t>
      </w:r>
      <w:proofErr w:type="spellStart"/>
      <w:r>
        <w:rPr>
          <w:lang w:val="fr-FR"/>
        </w:rPr>
        <w:t>recupdernier</w:t>
      </w:r>
      <w:proofErr w:type="spellEnd"/>
    </w:p>
    <w:p w14:paraId="6B6B1B85" w14:textId="77777777" w:rsidR="00882E5D" w:rsidRDefault="00882E5D" w:rsidP="00882E5D">
      <w:pPr>
        <w:keepNext/>
        <w:ind w:firstLine="0"/>
        <w:rPr>
          <w:lang w:val="fr-FR"/>
        </w:rPr>
      </w:pPr>
      <w:r w:rsidRPr="00882E5D">
        <w:rPr>
          <w:lang w:val="fr-FR"/>
        </w:rPr>
        <w:t>5-</w:t>
      </w:r>
      <w:r>
        <w:rPr>
          <w:lang w:val="fr-FR"/>
        </w:rPr>
        <w:t xml:space="preserve"> Modification de la classe Contrôle en ajoutant l’attribue </w:t>
      </w:r>
      <w:proofErr w:type="spellStart"/>
      <w:r>
        <w:rPr>
          <w:lang w:val="fr-FR"/>
        </w:rPr>
        <w:t>accesLocal</w:t>
      </w:r>
      <w:proofErr w:type="spellEnd"/>
    </w:p>
    <w:p w14:paraId="1A0A3D11" w14:textId="64FA3119" w:rsidR="00994D72" w:rsidRPr="00882E5D" w:rsidRDefault="00882E5D" w:rsidP="00882E5D">
      <w:pPr>
        <w:keepNext/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D3A7AD3" wp14:editId="41A3E1BA">
            <wp:extent cx="5943600" cy="3493135"/>
            <wp:effectExtent l="0" t="0" r="0" b="0"/>
            <wp:docPr id="722498885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98885" name="Image 7224988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 </w:t>
      </w:r>
    </w:p>
    <w:p w14:paraId="12694D8A" w14:textId="38F32007" w:rsidR="009A19BB" w:rsidRPr="00FA50CE" w:rsidRDefault="00994D72" w:rsidP="00ED28D7">
      <w:pPr>
        <w:pStyle w:val="Lgende"/>
        <w:jc w:val="center"/>
        <w:rPr>
          <w:lang w:val="fr-FR"/>
        </w:rPr>
      </w:pPr>
      <w:r w:rsidRPr="00FA50CE">
        <w:rPr>
          <w:lang w:val="fr-FR"/>
        </w:rPr>
        <w:t xml:space="preserve">Figure </w:t>
      </w:r>
      <w:r w:rsidR="00AC413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49098E75" wp14:editId="0EAB0263">
                <wp:simplePos x="0" y="0"/>
                <wp:positionH relativeFrom="column">
                  <wp:posOffset>3505200</wp:posOffset>
                </wp:positionH>
                <wp:positionV relativeFrom="paragraph">
                  <wp:posOffset>262255</wp:posOffset>
                </wp:positionV>
                <wp:extent cx="3295650" cy="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813705" w14:textId="77777777" w:rsidR="00AC4131" w:rsidRPr="0070389F" w:rsidRDefault="00AC4131" w:rsidP="00AC4131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98E75" id="_x0000_s1033" type="#_x0000_t202" style="position:absolute;left:0;text-align:left;margin-left:276pt;margin-top:20.65pt;width:259.5pt;height:.05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" stroked="f">
                <v:textbox style="mso-fit-shape-to-text:t" inset="0,0,0,0">
                  <w:txbxContent>
                    <w:p w14:paraId="46813705" w14:textId="77777777" w:rsidR="00AC4131" w:rsidRPr="0070389F" w:rsidRDefault="00AC4131" w:rsidP="00AC4131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104B19" w:rsidRPr="00FA50CE">
        <w:rPr>
          <w:lang w:val="fr-FR"/>
        </w:rPr>
        <w:t>5:Code</w:t>
      </w:r>
      <w:proofErr w:type="gramEnd"/>
      <w:r w:rsidR="00104B19" w:rsidRPr="00FA50CE">
        <w:rPr>
          <w:lang w:val="fr-FR"/>
        </w:rPr>
        <w:t xml:space="preserve"> du classe </w:t>
      </w:r>
      <w:r w:rsidR="00882E5D">
        <w:rPr>
          <w:lang w:val="fr-FR"/>
        </w:rPr>
        <w:t>Contrôle modifier</w:t>
      </w:r>
    </w:p>
    <w:p w14:paraId="4F8BAE76" w14:textId="5E9111DB" w:rsidR="00104B19" w:rsidRPr="00882E5D" w:rsidRDefault="00882E5D" w:rsidP="00882E5D">
      <w:pPr>
        <w:ind w:firstLine="0"/>
        <w:rPr>
          <w:b/>
          <w:lang w:val="fr-FR"/>
        </w:rPr>
      </w:pPr>
      <w:r>
        <w:rPr>
          <w:lang w:val="fr-FR"/>
        </w:rPr>
        <w:lastRenderedPageBreak/>
        <w:t>6</w:t>
      </w:r>
      <w:r w:rsidR="00154882" w:rsidRPr="00FA50CE">
        <w:rPr>
          <w:lang w:val="fr-FR"/>
        </w:rPr>
        <w:t>-</w:t>
      </w:r>
      <w:r w:rsidRPr="00882E5D">
        <w:rPr>
          <w:lang w:val="fr-FR"/>
        </w:rPr>
        <w:t xml:space="preserve"> </w:t>
      </w:r>
      <w:r w:rsidRPr="00FA50CE">
        <w:rPr>
          <w:lang w:val="fr-FR"/>
        </w:rPr>
        <w:t>On lance le projet et on le teste puis on l’arrête et on le relance de nouveau on trouve que sont sauvegardé</w:t>
      </w:r>
    </w:p>
    <w:p w14:paraId="646DD98E" w14:textId="285FCF2D" w:rsidR="00AC4131" w:rsidRPr="00FA50CE" w:rsidRDefault="00ED28D7" w:rsidP="00ED28D7">
      <w:pPr>
        <w:ind w:firstLine="0"/>
        <w:rPr>
          <w:lang w:val="fr-FR"/>
        </w:rPr>
      </w:pPr>
      <w:r>
        <w:rPr>
          <w:rFonts w:ascii="Arial" w:hAnsi="Arial" w:cs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48874C" wp14:editId="437A2BCC">
                <wp:simplePos x="0" y="0"/>
                <wp:positionH relativeFrom="column">
                  <wp:posOffset>274320</wp:posOffset>
                </wp:positionH>
                <wp:positionV relativeFrom="paragraph">
                  <wp:posOffset>252730</wp:posOffset>
                </wp:positionV>
                <wp:extent cx="361950" cy="400050"/>
                <wp:effectExtent l="38100" t="38100" r="190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2F47" id="Straight Arrow Connector 43" o:spid="_x0000_s1026" type="#_x0000_t32" style="position:absolute;margin-left:21.6pt;margin-top:19.9pt;width:28.5pt;height:31.5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01904B" wp14:editId="3DE3D349">
            <wp:extent cx="4861981" cy="6675698"/>
            <wp:effectExtent l="0" t="0" r="0" b="0"/>
            <wp:docPr id="221196474" name="Image 33" descr="Une image contenant texte, capture d’écran, logiciel,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96474" name="Image 33" descr="Une image contenant texte, capture d’écran, logiciel, multimédia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9BB">
        <w:rPr>
          <w:noProof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32374D01" wp14:editId="28A45EE4">
                <wp:simplePos x="0" y="0"/>
                <wp:positionH relativeFrom="column">
                  <wp:posOffset>1019175</wp:posOffset>
                </wp:positionH>
                <wp:positionV relativeFrom="paragraph">
                  <wp:posOffset>10160</wp:posOffset>
                </wp:positionV>
                <wp:extent cx="3619500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62B1DA" w14:textId="77777777" w:rsidR="00104B19" w:rsidRPr="002471F3" w:rsidRDefault="00104B19" w:rsidP="00104B19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 w:rsidR="00EE0977">
                              <w:t>8:Resultat</w:t>
                            </w:r>
                            <w:proofErr w:type="gramEnd"/>
                            <w:r w:rsidR="00EE0977">
                              <w:t xml:space="preserve">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74D01" id="Text Box 26" o:spid="_x0000_s1034" type="#_x0000_t202" style="position:absolute;margin-left:80.25pt;margin-top:.8pt;width:285pt;height:.05pt;z-index:-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" stroked="f">
                <v:textbox style="mso-fit-shape-to-text:t" inset="0,0,0,0">
                  <w:txbxContent>
                    <w:p w14:paraId="1E62B1DA" w14:textId="77777777" w:rsidR="00104B19" w:rsidRPr="002471F3" w:rsidRDefault="00104B19" w:rsidP="00104B19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proofErr w:type="gramStart"/>
                      <w:r w:rsidR="00EE0977">
                        <w:t>8:Resultat</w:t>
                      </w:r>
                      <w:proofErr w:type="gramEnd"/>
                      <w:r w:rsidR="00EE0977">
                        <w:t xml:space="preserve"> final</w:t>
                      </w:r>
                    </w:p>
                  </w:txbxContent>
                </v:textbox>
              </v:shape>
            </w:pict>
          </mc:Fallback>
        </mc:AlternateContent>
      </w:r>
      <w:r w:rsidR="00EE097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50E86774" wp14:editId="7ED5BFED">
                <wp:simplePos x="0" y="0"/>
                <wp:positionH relativeFrom="rightMargin">
                  <wp:align>left</wp:align>
                </wp:positionH>
                <wp:positionV relativeFrom="paragraph">
                  <wp:posOffset>4481195</wp:posOffset>
                </wp:positionV>
                <wp:extent cx="4524375" cy="635"/>
                <wp:effectExtent l="0" t="0" r="9525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762D1C" w14:textId="77777777" w:rsidR="0046754A" w:rsidRPr="00943465" w:rsidRDefault="0046754A" w:rsidP="00EE0977">
                            <w:pPr>
                              <w:pStyle w:val="Lgende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6774" id="Text Box 35" o:spid="_x0000_s1035" type="#_x0000_t202" style="position:absolute;margin-left:0;margin-top:352.85pt;width:356.25pt;height:.05pt;z-index:-25151795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" stroked="f">
                <v:textbox style="mso-fit-shape-to-text:t" inset="0,0,0,0">
                  <w:txbxContent>
                    <w:p w14:paraId="7A762D1C" w14:textId="77777777" w:rsidR="0046754A" w:rsidRPr="00943465" w:rsidRDefault="0046754A" w:rsidP="00EE0977">
                      <w:pPr>
                        <w:pStyle w:val="Lgende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97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6930F1CA" wp14:editId="15B8B49E">
                <wp:simplePos x="0" y="0"/>
                <wp:positionH relativeFrom="margin">
                  <wp:posOffset>-1381125</wp:posOffset>
                </wp:positionH>
                <wp:positionV relativeFrom="paragraph">
                  <wp:posOffset>4509770</wp:posOffset>
                </wp:positionV>
                <wp:extent cx="687705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11D3E" w14:textId="77777777" w:rsidR="00A41D15" w:rsidRPr="00A62E5C" w:rsidRDefault="00A41D15" w:rsidP="00EE0977">
                            <w:pPr>
                              <w:pStyle w:val="Lgende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0F1CA" id="Text Box 12" o:spid="_x0000_s1036" type="#_x0000_t202" style="position:absolute;margin-left:-108.75pt;margin-top:355.1pt;width:541.5pt;height:.05pt;z-index:-251571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" stroked="f">
                <v:textbox style="mso-fit-shape-to-text:t" inset="0,0,0,0">
                  <w:txbxContent>
                    <w:p w14:paraId="75F11D3E" w14:textId="77777777" w:rsidR="00A41D15" w:rsidRPr="00A62E5C" w:rsidRDefault="00A41D15" w:rsidP="00EE0977">
                      <w:pPr>
                        <w:pStyle w:val="Lgende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97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9F5C9E4" wp14:editId="154F2E63">
                <wp:simplePos x="0" y="0"/>
                <wp:positionH relativeFrom="margin">
                  <wp:posOffset>152400</wp:posOffset>
                </wp:positionH>
                <wp:positionV relativeFrom="paragraph">
                  <wp:posOffset>4808220</wp:posOffset>
                </wp:positionV>
                <wp:extent cx="6877050" cy="6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38756C" w14:textId="77777777" w:rsidR="0046754A" w:rsidRPr="00E8517D" w:rsidRDefault="0046754A" w:rsidP="00EE0977">
                            <w:pPr>
                              <w:pStyle w:val="Lgende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5C9E4" id="Text Box 33" o:spid="_x0000_s1037" type="#_x0000_t202" style="position:absolute;margin-left:12pt;margin-top:378.6pt;width:541.5pt;height:.05pt;z-index:-251522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" stroked="f">
                <v:textbox style="mso-fit-shape-to-text:t" inset="0,0,0,0">
                  <w:txbxContent>
                    <w:p w14:paraId="0138756C" w14:textId="77777777" w:rsidR="0046754A" w:rsidRPr="00E8517D" w:rsidRDefault="0046754A" w:rsidP="00EE0977">
                      <w:pPr>
                        <w:pStyle w:val="Lgende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54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19B3376D" wp14:editId="7AE944B6">
                <wp:simplePos x="0" y="0"/>
                <wp:positionH relativeFrom="column">
                  <wp:posOffset>-714375</wp:posOffset>
                </wp:positionH>
                <wp:positionV relativeFrom="paragraph">
                  <wp:posOffset>5467350</wp:posOffset>
                </wp:positionV>
                <wp:extent cx="2943225" cy="6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37B6AE" w14:textId="77777777" w:rsidR="0046754A" w:rsidRPr="004A00A9" w:rsidRDefault="0046754A" w:rsidP="0046754A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>
                              <w:t>11:fênetre</w:t>
                            </w:r>
                            <w:proofErr w:type="gramEnd"/>
                            <w:r>
                              <w:t xml:space="preserve"> navigate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3376D" id="Text Box 34" o:spid="_x0000_s1038" type="#_x0000_t202" style="position:absolute;margin-left:-56.25pt;margin-top:430.5pt;width:231.75pt;height:.05pt;z-index:-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" stroked="f">
                <v:textbox style="mso-fit-shape-to-text:t" inset="0,0,0,0">
                  <w:txbxContent>
                    <w:p w14:paraId="2C37B6AE" w14:textId="77777777" w:rsidR="0046754A" w:rsidRPr="004A00A9" w:rsidRDefault="0046754A" w:rsidP="0046754A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proofErr w:type="gramStart"/>
                      <w:r>
                        <w:t>11:fênetre</w:t>
                      </w:r>
                      <w:proofErr w:type="gramEnd"/>
                      <w:r>
                        <w:t xml:space="preserve"> navigate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4131" w:rsidRPr="00FA50CE" w:rsidSect="005028E6">
      <w:headerReference w:type="default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2240" w:h="15840"/>
      <w:pgMar w:top="1440" w:right="1440" w:bottom="1440" w:left="1440" w:header="737" w:footer="358" w:gutter="0"/>
      <w:pgNumType w:start="0" w:chapStyle="1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AE72E" w14:textId="77777777" w:rsidR="00696ACC" w:rsidRDefault="00696ACC">
      <w:pPr>
        <w:spacing w:line="240" w:lineRule="auto"/>
      </w:pPr>
      <w:r>
        <w:separator/>
      </w:r>
    </w:p>
    <w:p w14:paraId="6A839A6A" w14:textId="77777777" w:rsidR="00696ACC" w:rsidRDefault="00696ACC"/>
  </w:endnote>
  <w:endnote w:type="continuationSeparator" w:id="0">
    <w:p w14:paraId="690537AA" w14:textId="77777777" w:rsidR="00696ACC" w:rsidRDefault="00696ACC">
      <w:pPr>
        <w:spacing w:line="240" w:lineRule="auto"/>
      </w:pPr>
      <w:r>
        <w:continuationSeparator/>
      </w:r>
    </w:p>
    <w:p w14:paraId="08356A66" w14:textId="77777777" w:rsidR="00696ACC" w:rsidRDefault="00696A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028E6" w:rsidRPr="003233A3" w14:paraId="0925E5F8" w14:textId="77777777" w:rsidTr="00F0743C">
      <w:trPr>
        <w:trHeight w:hRule="exact" w:val="115"/>
        <w:jc w:val="center"/>
      </w:trPr>
      <w:tc>
        <w:tcPr>
          <w:tcW w:w="4686" w:type="dxa"/>
          <w:shd w:val="clear" w:color="auto" w:fill="DDDDDD" w:themeFill="accent1"/>
          <w:tcMar>
            <w:top w:w="0" w:type="dxa"/>
            <w:bottom w:w="0" w:type="dxa"/>
          </w:tcMar>
        </w:tcPr>
        <w:p w14:paraId="22A27C2E" w14:textId="77777777" w:rsidR="005028E6" w:rsidRPr="003233A3" w:rsidRDefault="005028E6" w:rsidP="005028E6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DDDDDD" w:themeFill="accent1"/>
          <w:tcMar>
            <w:top w:w="0" w:type="dxa"/>
            <w:bottom w:w="0" w:type="dxa"/>
          </w:tcMar>
        </w:tcPr>
        <w:p w14:paraId="4E82C0A9" w14:textId="77777777" w:rsidR="005028E6" w:rsidRPr="003233A3" w:rsidRDefault="005028E6" w:rsidP="005028E6">
          <w:pPr>
            <w:pStyle w:val="En-tte"/>
            <w:jc w:val="right"/>
            <w:rPr>
              <w:caps/>
              <w:sz w:val="18"/>
            </w:rPr>
          </w:pPr>
        </w:p>
      </w:tc>
    </w:tr>
  </w:tbl>
  <w:p w14:paraId="0DF41504" w14:textId="77777777" w:rsidR="005028E6" w:rsidRDefault="005028E6">
    <w:pPr>
      <w:pStyle w:val="Pieddepage"/>
    </w:pPr>
  </w:p>
  <w:p w14:paraId="67D6FD96" w14:textId="77777777" w:rsidR="00192233" w:rsidRPr="005028E6" w:rsidRDefault="00C80FEA">
    <w:pPr>
      <w:pStyle w:val="Pieddepage"/>
    </w:pPr>
    <w:proofErr w:type="spellStart"/>
    <w:r>
      <w:t>Année</w:t>
    </w:r>
    <w:proofErr w:type="spellEnd"/>
    <w:r>
      <w:t xml:space="preserve"> </w:t>
    </w:r>
    <w:proofErr w:type="spellStart"/>
    <w:r>
      <w:t>Univé</w:t>
    </w:r>
    <w:r w:rsidR="005028E6">
      <w:t>rsitaire</w:t>
    </w:r>
    <w:proofErr w:type="spellEnd"/>
    <w:r w:rsidR="005028E6">
      <w:t xml:space="preserve"> 2024-2025</w:t>
    </w:r>
    <w:r w:rsidR="005028E6">
      <w:tab/>
    </w:r>
    <w:r w:rsidR="005028E6">
      <w:tab/>
    </w:r>
    <w:r w:rsidR="005028E6">
      <w:tab/>
    </w:r>
    <w:r w:rsidR="005028E6">
      <w:tab/>
    </w:r>
    <w:r w:rsidR="005028E6">
      <w:tab/>
    </w:r>
    <w:r w:rsidR="005028E6">
      <w:tab/>
    </w:r>
    <w:r w:rsidR="005028E6">
      <w:tab/>
    </w:r>
    <w:r w:rsidR="005028E6">
      <w:tab/>
      <w:t xml:space="preserve">Page </w:t>
    </w:r>
    <w:sdt>
      <w:sdtPr>
        <w:id w:val="8480616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28E6">
          <w:fldChar w:fldCharType="begin"/>
        </w:r>
        <w:r w:rsidR="005028E6">
          <w:instrText xml:space="preserve"> PAGE   \* MERGEFORMAT </w:instrText>
        </w:r>
        <w:r w:rsidR="005028E6">
          <w:fldChar w:fldCharType="separate"/>
        </w:r>
        <w:r w:rsidR="00B909A0">
          <w:rPr>
            <w:noProof/>
          </w:rPr>
          <w:t>6</w:t>
        </w:r>
        <w:r w:rsidR="005028E6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92233" w:rsidRPr="003233A3" w14:paraId="0ECA50DC" w14:textId="77777777">
      <w:trPr>
        <w:trHeight w:hRule="exact" w:val="115"/>
        <w:jc w:val="center"/>
      </w:trPr>
      <w:tc>
        <w:tcPr>
          <w:tcW w:w="4686" w:type="dxa"/>
          <w:shd w:val="clear" w:color="auto" w:fill="DDDDDD" w:themeFill="accent1"/>
          <w:tcMar>
            <w:top w:w="0" w:type="dxa"/>
            <w:bottom w:w="0" w:type="dxa"/>
          </w:tcMar>
        </w:tcPr>
        <w:p w14:paraId="1751A1CA" w14:textId="77777777" w:rsidR="00192233" w:rsidRPr="003233A3" w:rsidRDefault="00192233" w:rsidP="0054227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DDDDDD" w:themeFill="accent1"/>
          <w:tcMar>
            <w:top w:w="0" w:type="dxa"/>
            <w:bottom w:w="0" w:type="dxa"/>
          </w:tcMar>
        </w:tcPr>
        <w:p w14:paraId="31B884C5" w14:textId="77777777" w:rsidR="00192233" w:rsidRPr="003233A3" w:rsidRDefault="00192233">
          <w:pPr>
            <w:pStyle w:val="En-tte"/>
            <w:jc w:val="right"/>
            <w:rPr>
              <w:caps/>
              <w:sz w:val="18"/>
            </w:rPr>
          </w:pPr>
        </w:p>
      </w:tc>
    </w:tr>
    <w:tr w:rsidR="00192233" w:rsidRPr="003233A3" w14:paraId="5FDF75BD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28CD2DB" w14:textId="77777777" w:rsidR="00192233" w:rsidRPr="003233A3" w:rsidRDefault="00192233" w:rsidP="0054227B">
          <w:pPr>
            <w:pStyle w:val="Pieddepage"/>
            <w:rPr>
              <w:caps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6F81C13F" w14:textId="77777777" w:rsidR="00192233" w:rsidRPr="003233A3" w:rsidRDefault="00192233" w:rsidP="005028E6">
          <w:pPr>
            <w:pStyle w:val="Pieddepage"/>
            <w:rPr>
              <w:caps/>
              <w:sz w:val="18"/>
              <w:szCs w:val="18"/>
            </w:rPr>
          </w:pPr>
        </w:p>
      </w:tc>
    </w:tr>
  </w:tbl>
  <w:sdt>
    <w:sdtPr>
      <w:alias w:val="Author"/>
      <w:tag w:val=""/>
      <w:id w:val="1534151868"/>
      <w:placeholder>
        <w:docPart w:val="ED70E3AE98964B5F8D89BE7B8453923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AB4BB24" w14:textId="77777777" w:rsidR="00192233" w:rsidRPr="003233A3" w:rsidRDefault="005028E6" w:rsidP="005028E6">
        <w:pPr>
          <w:ind w:firstLine="0"/>
        </w:pPr>
        <w:proofErr w:type="spellStart"/>
        <w:r>
          <w:t>Année</w:t>
        </w:r>
        <w:proofErr w:type="spellEnd"/>
        <w:r>
          <w:t xml:space="preserve"> </w:t>
        </w:r>
        <w:proofErr w:type="spellStart"/>
        <w:r>
          <w:t>Universitaire</w:t>
        </w:r>
        <w:proofErr w:type="spellEnd"/>
        <w:r>
          <w:t xml:space="preserve"> 2024-2025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12E6A" w14:textId="77777777" w:rsidR="00696ACC" w:rsidRDefault="00696ACC">
      <w:pPr>
        <w:spacing w:line="240" w:lineRule="auto"/>
      </w:pPr>
      <w:r>
        <w:separator/>
      </w:r>
    </w:p>
    <w:p w14:paraId="105E7DBD" w14:textId="77777777" w:rsidR="00696ACC" w:rsidRDefault="00696ACC"/>
  </w:footnote>
  <w:footnote w:type="continuationSeparator" w:id="0">
    <w:p w14:paraId="719DE921" w14:textId="77777777" w:rsidR="00696ACC" w:rsidRDefault="00696ACC">
      <w:pPr>
        <w:spacing w:line="240" w:lineRule="auto"/>
      </w:pPr>
      <w:r>
        <w:continuationSeparator/>
      </w:r>
    </w:p>
    <w:p w14:paraId="52059E28" w14:textId="77777777" w:rsidR="00696ACC" w:rsidRDefault="00696A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7471A" w14:textId="77777777" w:rsidR="00192233" w:rsidRDefault="00192233">
    <w:pPr>
      <w:pStyle w:val="En-tte"/>
    </w:pPr>
  </w:p>
  <w:p w14:paraId="46CFB97D" w14:textId="77777777" w:rsidR="00192233" w:rsidRDefault="0019223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C85E4" w14:textId="77777777" w:rsidR="00192233" w:rsidRDefault="00192233">
    <w:pPr>
      <w:pStyle w:val="En-tte"/>
    </w:pPr>
  </w:p>
  <w:p w14:paraId="3BB94BA1" w14:textId="77777777" w:rsidR="00192233" w:rsidRDefault="00192233" w:rsidP="003233A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enum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epuc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8EB5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B804372"/>
    <w:multiLevelType w:val="hybridMultilevel"/>
    <w:tmpl w:val="4AA4F3A6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D2B397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4322964">
    <w:abstractNumId w:val="9"/>
  </w:num>
  <w:num w:numId="2" w16cid:durableId="1763455594">
    <w:abstractNumId w:val="7"/>
  </w:num>
  <w:num w:numId="3" w16cid:durableId="1545369398">
    <w:abstractNumId w:val="6"/>
  </w:num>
  <w:num w:numId="4" w16cid:durableId="1689671948">
    <w:abstractNumId w:val="5"/>
  </w:num>
  <w:num w:numId="5" w16cid:durableId="30427576">
    <w:abstractNumId w:val="4"/>
  </w:num>
  <w:num w:numId="6" w16cid:durableId="583535004">
    <w:abstractNumId w:val="8"/>
  </w:num>
  <w:num w:numId="7" w16cid:durableId="1716663132">
    <w:abstractNumId w:val="3"/>
  </w:num>
  <w:num w:numId="8" w16cid:durableId="675351073">
    <w:abstractNumId w:val="2"/>
  </w:num>
  <w:num w:numId="9" w16cid:durableId="906644166">
    <w:abstractNumId w:val="1"/>
  </w:num>
  <w:num w:numId="10" w16cid:durableId="1159076882">
    <w:abstractNumId w:val="0"/>
  </w:num>
  <w:num w:numId="11" w16cid:durableId="1761830160">
    <w:abstractNumId w:val="9"/>
    <w:lvlOverride w:ilvl="0">
      <w:startOverride w:val="1"/>
    </w:lvlOverride>
  </w:num>
  <w:num w:numId="12" w16cid:durableId="1247226451">
    <w:abstractNumId w:val="16"/>
  </w:num>
  <w:num w:numId="13" w16cid:durableId="1057898192">
    <w:abstractNumId w:val="14"/>
  </w:num>
  <w:num w:numId="14" w16cid:durableId="358625114">
    <w:abstractNumId w:val="11"/>
  </w:num>
  <w:num w:numId="15" w16cid:durableId="414590176">
    <w:abstractNumId w:val="15"/>
  </w:num>
  <w:num w:numId="16" w16cid:durableId="1116829984">
    <w:abstractNumId w:val="13"/>
  </w:num>
  <w:num w:numId="17" w16cid:durableId="1677728535">
    <w:abstractNumId w:val="10"/>
  </w:num>
  <w:num w:numId="18" w16cid:durableId="45689515">
    <w:abstractNumId w:val="12"/>
  </w:num>
  <w:num w:numId="19" w16cid:durableId="789904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3A3"/>
    <w:rsid w:val="000447B5"/>
    <w:rsid w:val="00051700"/>
    <w:rsid w:val="00056CF5"/>
    <w:rsid w:val="00083E20"/>
    <w:rsid w:val="000A148A"/>
    <w:rsid w:val="000C3072"/>
    <w:rsid w:val="000D3F41"/>
    <w:rsid w:val="00104B19"/>
    <w:rsid w:val="0013072D"/>
    <w:rsid w:val="00154882"/>
    <w:rsid w:val="00192233"/>
    <w:rsid w:val="001D453C"/>
    <w:rsid w:val="002303CE"/>
    <w:rsid w:val="00250276"/>
    <w:rsid w:val="00261670"/>
    <w:rsid w:val="003233A3"/>
    <w:rsid w:val="00334A89"/>
    <w:rsid w:val="00355DCA"/>
    <w:rsid w:val="00397F80"/>
    <w:rsid w:val="00461BD4"/>
    <w:rsid w:val="00462B00"/>
    <w:rsid w:val="0046754A"/>
    <w:rsid w:val="004B03EB"/>
    <w:rsid w:val="005028E6"/>
    <w:rsid w:val="0054227B"/>
    <w:rsid w:val="00551A02"/>
    <w:rsid w:val="005534FA"/>
    <w:rsid w:val="005D3A03"/>
    <w:rsid w:val="00686FB4"/>
    <w:rsid w:val="00696ACC"/>
    <w:rsid w:val="007505B9"/>
    <w:rsid w:val="007947EF"/>
    <w:rsid w:val="007E0DB9"/>
    <w:rsid w:val="007E12B7"/>
    <w:rsid w:val="008002C0"/>
    <w:rsid w:val="00837D5C"/>
    <w:rsid w:val="00882E5D"/>
    <w:rsid w:val="008C5323"/>
    <w:rsid w:val="00994D72"/>
    <w:rsid w:val="009A19BB"/>
    <w:rsid w:val="009A6A3B"/>
    <w:rsid w:val="009C2187"/>
    <w:rsid w:val="00A02B6E"/>
    <w:rsid w:val="00A35A25"/>
    <w:rsid w:val="00A41D15"/>
    <w:rsid w:val="00A86B52"/>
    <w:rsid w:val="00AC4131"/>
    <w:rsid w:val="00AD19CB"/>
    <w:rsid w:val="00B11436"/>
    <w:rsid w:val="00B71745"/>
    <w:rsid w:val="00B823AA"/>
    <w:rsid w:val="00B909A0"/>
    <w:rsid w:val="00BA45DB"/>
    <w:rsid w:val="00BC7C69"/>
    <w:rsid w:val="00BD2E69"/>
    <w:rsid w:val="00BE5DD7"/>
    <w:rsid w:val="00BF4184"/>
    <w:rsid w:val="00C0601E"/>
    <w:rsid w:val="00C31D30"/>
    <w:rsid w:val="00C42725"/>
    <w:rsid w:val="00C608E2"/>
    <w:rsid w:val="00C80FEA"/>
    <w:rsid w:val="00CD6E39"/>
    <w:rsid w:val="00CF6E91"/>
    <w:rsid w:val="00D04C24"/>
    <w:rsid w:val="00D85B68"/>
    <w:rsid w:val="00DE6462"/>
    <w:rsid w:val="00E6004D"/>
    <w:rsid w:val="00E81978"/>
    <w:rsid w:val="00EC166A"/>
    <w:rsid w:val="00ED28D7"/>
    <w:rsid w:val="00EE0977"/>
    <w:rsid w:val="00F379B7"/>
    <w:rsid w:val="00F525FA"/>
    <w:rsid w:val="00F7058C"/>
    <w:rsid w:val="00FA50CE"/>
    <w:rsid w:val="00FE3619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B4A61"/>
  <w15:chartTrackingRefBased/>
  <w15:docId w15:val="{E9F784D0-8C35-4B79-9E02-05C910E1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8E6"/>
    <w:rPr>
      <w:kern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-tte">
    <w:name w:val="header"/>
    <w:basedOn w:val="Normal"/>
    <w:link w:val="En-tteCar"/>
    <w:uiPriority w:val="99"/>
    <w:unhideWhenUsed/>
    <w:qFormat/>
    <w:pPr>
      <w:spacing w:line="240" w:lineRule="auto"/>
      <w:ind w:firstLine="0"/>
    </w:pPr>
  </w:style>
  <w:style w:type="character" w:customStyle="1" w:styleId="En-tteCar">
    <w:name w:val="En-tête Car"/>
    <w:basedOn w:val="Policepardfaut"/>
    <w:link w:val="En-tte"/>
    <w:uiPriority w:val="99"/>
    <w:rPr>
      <w:kern w:val="24"/>
    </w:rPr>
  </w:style>
  <w:style w:type="character" w:styleId="lev">
    <w:name w:val="Strong"/>
    <w:basedOn w:val="Policepardfaut"/>
    <w:uiPriority w:val="22"/>
    <w:unhideWhenUsed/>
    <w:qFormat/>
    <w:rPr>
      <w:b w:val="0"/>
      <w:bCs w:val="0"/>
      <w:caps/>
      <w:smallCaps w:val="0"/>
    </w:rPr>
  </w:style>
  <w:style w:type="character" w:styleId="Textedelespacerserv">
    <w:name w:val="Placeholder Text"/>
    <w:basedOn w:val="Policepardfaut"/>
    <w:uiPriority w:val="99"/>
    <w:semiHidden/>
    <w:rsid w:val="005D3A03"/>
    <w:rPr>
      <w:color w:val="404040" w:themeColor="text1" w:themeTint="BF"/>
    </w:rPr>
  </w:style>
  <w:style w:type="paragraph" w:styleId="Sansinterligne">
    <w:name w:val="No Spacing"/>
    <w:aliases w:val="No Indent"/>
    <w:link w:val="SansinterligneCar"/>
    <w:uiPriority w:val="1"/>
    <w:qFormat/>
    <w:pPr>
      <w:ind w:firstLine="0"/>
    </w:pPr>
  </w:style>
  <w:style w:type="character" w:customStyle="1" w:styleId="Titre1Car">
    <w:name w:val="Titre 1 Car"/>
    <w:basedOn w:val="Policepardfaut"/>
    <w:link w:val="Titre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re2Car">
    <w:name w:val="Titre 2 Car"/>
    <w:basedOn w:val="Policepardfaut"/>
    <w:link w:val="Titre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re">
    <w:name w:val="Title"/>
    <w:basedOn w:val="Normal"/>
    <w:link w:val="Titre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reCar">
    <w:name w:val="Titre Car"/>
    <w:basedOn w:val="Policepardfaut"/>
    <w:link w:val="Titre"/>
    <w:rsid w:val="008C5323"/>
    <w:rPr>
      <w:rFonts w:asciiTheme="majorHAnsi" w:eastAsiaTheme="majorEastAsia" w:hAnsiTheme="majorHAnsi" w:cstheme="majorBidi"/>
      <w:kern w:val="24"/>
    </w:rPr>
  </w:style>
  <w:style w:type="character" w:styleId="Accentuation">
    <w:name w:val="Emphasis"/>
    <w:basedOn w:val="Policepardfaut"/>
    <w:uiPriority w:val="4"/>
    <w:unhideWhenUsed/>
    <w:qFormat/>
    <w:rPr>
      <w:i/>
      <w:iCs/>
    </w:rPr>
  </w:style>
  <w:style w:type="character" w:customStyle="1" w:styleId="Titre3Car">
    <w:name w:val="Titre 3 Car"/>
    <w:basedOn w:val="Policepardfaut"/>
    <w:link w:val="Titre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re4Car">
    <w:name w:val="Titre 4 Car"/>
    <w:basedOn w:val="Policepardfaut"/>
    <w:link w:val="Titre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itre5Car">
    <w:name w:val="Titre 5 Car"/>
    <w:basedOn w:val="Policepardfaut"/>
    <w:link w:val="Titre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ie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Normalcentr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  <w:ind w:firstLine="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Pr>
      <w:kern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/>
      <w:ind w:firstLine="0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Pr>
      <w:kern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F2002"/>
    <w:rPr>
      <w:kern w:val="24"/>
      <w:sz w:val="22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Pr>
      <w:kern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 w:firstLine="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Pr>
      <w:kern w:val="24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Pr>
      <w:kern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/>
      <w:ind w:left="360" w:firstLine="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Pr>
      <w:kern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F2002"/>
    <w:rPr>
      <w:kern w:val="24"/>
      <w:sz w:val="22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line="240" w:lineRule="auto"/>
      <w:ind w:left="4320" w:firstLine="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Pr>
      <w:kern w:val="24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F2002"/>
    <w:rPr>
      <w:kern w:val="24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ar"/>
    <w:uiPriority w:val="99"/>
    <w:semiHidden/>
    <w:unhideWhenUsed/>
    <w:pPr>
      <w:ind w:firstLine="0"/>
    </w:pPr>
  </w:style>
  <w:style w:type="character" w:customStyle="1" w:styleId="DateCar">
    <w:name w:val="Date Car"/>
    <w:basedOn w:val="Policepardfaut"/>
    <w:link w:val="Date"/>
    <w:uiPriority w:val="99"/>
    <w:semiHidden/>
    <w:rPr>
      <w:kern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line="240" w:lineRule="auto"/>
      <w:ind w:firstLine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Pr>
      <w:kern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2002"/>
    <w:rPr>
      <w:kern w:val="24"/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dresseexpditeur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002C0"/>
    <w:pPr>
      <w:spacing w:line="240" w:lineRule="auto"/>
      <w:ind w:firstLine="0"/>
    </w:pPr>
  </w:style>
  <w:style w:type="character" w:customStyle="1" w:styleId="PieddepageCar">
    <w:name w:val="Pied de page Car"/>
    <w:basedOn w:val="Policepardfaut"/>
    <w:link w:val="Pieddepage"/>
    <w:uiPriority w:val="99"/>
    <w:rsid w:val="008002C0"/>
    <w:rPr>
      <w:kern w:val="24"/>
    </w:rPr>
  </w:style>
  <w:style w:type="table" w:styleId="Grilledutableau">
    <w:name w:val="Table Grid"/>
    <w:basedOn w:val="Tableau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  <w:kern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itreindex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e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epuce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enum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enum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enum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enum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phedeliste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edemacro">
    <w:name w:val="macro"/>
    <w:link w:val="Textede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traitnormal">
    <w:name w:val="Normal Indent"/>
    <w:basedOn w:val="Normal"/>
    <w:uiPriority w:val="99"/>
    <w:semiHidden/>
    <w:unhideWhenUsed/>
    <w:pPr>
      <w:ind w:left="720" w:firstLine="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line="240" w:lineRule="auto"/>
      <w:ind w:firstLine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Pr>
      <w:kern w:val="24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color w:val="404040" w:themeColor="text1" w:themeTint="BF"/>
      <w:kern w:val="24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pPr>
      <w:ind w:firstLine="0"/>
    </w:pPr>
  </w:style>
  <w:style w:type="character" w:customStyle="1" w:styleId="SalutationsCar">
    <w:name w:val="Salutations Car"/>
    <w:basedOn w:val="Policepardfaut"/>
    <w:link w:val="Salutations"/>
    <w:uiPriority w:val="99"/>
    <w:semiHidden/>
    <w:rPr>
      <w:kern w:val="24"/>
    </w:rPr>
  </w:style>
  <w:style w:type="paragraph" w:styleId="Signature">
    <w:name w:val="Signature"/>
    <w:basedOn w:val="Normal"/>
    <w:link w:val="SignatureC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ar">
    <w:name w:val="Signature Car"/>
    <w:basedOn w:val="Policepardfaut"/>
    <w:link w:val="Signature"/>
    <w:uiPriority w:val="99"/>
    <w:semiHidden/>
    <w:rPr>
      <w:kern w:val="24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Appelnotedebasdep">
    <w:name w:val="footnote reference"/>
    <w:basedOn w:val="Policepardfau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au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Tableausimple1">
    <w:name w:val="Plain Table 1"/>
    <w:basedOn w:val="Tableau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F2002"/>
    <w:rPr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F2002"/>
    <w:rPr>
      <w:kern w:val="24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Lienhypertexte">
    <w:name w:val="Hyperlink"/>
    <w:basedOn w:val="Policepardfaut"/>
    <w:uiPriority w:val="99"/>
    <w:unhideWhenUsed/>
    <w:rsid w:val="00083E20"/>
    <w:rPr>
      <w:color w:val="5F5F5F" w:themeColor="hyperlink"/>
      <w:u w:val="single"/>
    </w:rPr>
  </w:style>
  <w:style w:type="character" w:customStyle="1" w:styleId="SansinterligneCar">
    <w:name w:val="Sans interligne Car"/>
    <w:aliases w:val="No Indent Car"/>
    <w:basedOn w:val="Policepardfaut"/>
    <w:link w:val="Sansinterligne"/>
    <w:uiPriority w:val="1"/>
    <w:rsid w:val="00794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70E3AE98964B5F8D89BE7B84539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C37E8-2AA3-4BC6-BFF9-EF9986F43242}"/>
      </w:docPartPr>
      <w:docPartBody>
        <w:p w:rsidR="00402D7B" w:rsidRDefault="0097516A" w:rsidP="0097516A">
          <w:pPr>
            <w:pStyle w:val="ED70E3AE98964B5F8D89BE7B84539232"/>
          </w:pPr>
          <w:r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16A"/>
    <w:rsid w:val="000327F2"/>
    <w:rsid w:val="00261670"/>
    <w:rsid w:val="00402D7B"/>
    <w:rsid w:val="00514A16"/>
    <w:rsid w:val="00515930"/>
    <w:rsid w:val="00961DEA"/>
    <w:rsid w:val="0097516A"/>
    <w:rsid w:val="00BA76F2"/>
    <w:rsid w:val="00D5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4"/>
    <w:unhideWhenUsed/>
    <w:qFormat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97516A"/>
    <w:rPr>
      <w:color w:val="808080"/>
    </w:rPr>
  </w:style>
  <w:style w:type="paragraph" w:customStyle="1" w:styleId="ED70E3AE98964B5F8D89BE7B84539232">
    <w:name w:val="ED70E3AE98964B5F8D89BE7B84539232"/>
    <w:rsid w:val="00975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Année Universitaire 2024-2025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569778-44EE-41B5-8E96-A9731F67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3</TotalTime>
  <Pages>5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Atelier Développement Mobile</vt:lpstr>
      <vt:lpstr>Atelier Développement Mobile</vt:lpstr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Atelier Développement Mobile</dc:title>
  <dc:subject>Réaliser par : Dhahbi Mohamed Amine</dc:subject>
  <dc:creator>Année Universitaire 2024-2025</dc:creator>
  <cp:keywords/>
  <dc:description/>
  <cp:lastModifiedBy>Mohamed Amine Dhahbi</cp:lastModifiedBy>
  <cp:revision>2</cp:revision>
  <dcterms:created xsi:type="dcterms:W3CDTF">2024-11-13T17:57:00Z</dcterms:created>
  <dcterms:modified xsi:type="dcterms:W3CDTF">2024-11-13T17:57:00Z</dcterms:modified>
</cp:coreProperties>
</file>