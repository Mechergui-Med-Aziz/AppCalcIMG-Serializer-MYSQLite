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4"/>
        </w:rPr>
        <w:id w:val="4341583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2060"/>
          <w:sz w:val="28"/>
        </w:rPr>
      </w:sdtEndPr>
      <w:sdtContent>
        <w:p w:rsidR="007947EF" w:rsidRDefault="007947EF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233" w:rsidRDefault="001922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style="position:absolute;margin-left:0;margin-top:0;width:4in;height:28.8pt;z-index:251706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KjcAIAAFQ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" filled="f" stroked="f" strokeweight=".5pt">
                    <v:textbox style="mso-fit-shape-to-text:t" inset="0,0,0,0">
                      <w:txbxContent>
                        <w:p w:rsidR="00192233" w:rsidRDefault="0019223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33A3" w:rsidRPr="007947EF" w:rsidRDefault="00867A8E" w:rsidP="00BD2E69">
          <w:pPr>
            <w:ind w:firstLine="0"/>
            <w:rPr>
              <w:rFonts w:ascii="Arial" w:hAnsi="Arial" w:cs="Arial"/>
              <w:b/>
              <w:color w:val="002060"/>
              <w:sz w:val="28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margin">
                      <wp:posOffset>942975</wp:posOffset>
                    </wp:positionH>
                    <wp:positionV relativeFrom="paragraph">
                      <wp:posOffset>1240155</wp:posOffset>
                    </wp:positionV>
                    <wp:extent cx="3886200" cy="2390775"/>
                    <wp:effectExtent l="0" t="0" r="0" b="952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233" w:rsidRPr="007947EF" w:rsidRDefault="00AF3CFF" w:rsidP="00BD2E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Atelier </w:t>
                                    </w:r>
                                    <w:proofErr w:type="spellStart"/>
                                    <w:r w:rsidR="0050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Dé</w:t>
                                    </w:r>
                                    <w:r w:rsidR="00192233" w:rsidRPr="007947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veloppement</w:t>
                                    </w:r>
                                    <w:proofErr w:type="spellEnd"/>
                                    <w:r w:rsidR="00192233" w:rsidRPr="007947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 xml:space="preserve"> Mobile</w:t>
                                    </w:r>
                                  </w:sdtContent>
                                </w:sdt>
                              </w:p>
                              <w:p w:rsidR="00BD2E69" w:rsidRDefault="00AF3CFF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Réaliser</w:t>
                                    </w:r>
                                    <w:proofErr w:type="spell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par :</w:t>
                                    </w:r>
                                    <w:proofErr w:type="gram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Mechergui</w:t>
                                    </w:r>
                                    <w:proofErr w:type="spellEnd"/>
                                    <w:r w:rsidR="00BD2E69" w:rsidRPr="007947EF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Med Aziz</w:t>
                                    </w:r>
                                    <w:r w:rsidR="00867A8E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67A8E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Dhahbi</w:t>
                                    </w:r>
                                    <w:proofErr w:type="spellEnd"/>
                                    <w:r w:rsidR="00867A8E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Mohamed Amine</w:t>
                                    </w:r>
                                  </w:sdtContent>
                                </w:sdt>
                              </w:p>
                              <w:p w:rsidR="00192233" w:rsidRDefault="00BD2E69" w:rsidP="00867A8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Encadré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par</w:t>
                                </w:r>
                                <w:proofErr w:type="gram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:Maddouri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Faouzi</w:t>
                                </w:r>
                                <w:proofErr w:type="spellEnd"/>
                              </w:p>
                              <w:p w:rsidR="00BD2E69" w:rsidRPr="007947EF" w:rsidRDefault="00BD2E69" w:rsidP="00BD2E69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7" type="#_x0000_t202" style="position:absolute;margin-left:74.25pt;margin-top:97.65pt;width:306pt;height:18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" filled="f" stroked="f" strokeweight=".5pt">
                    <v:textbox inset="0,0,0,0">
                      <w:txbxContent>
                        <w:p w:rsidR="00192233" w:rsidRPr="007947EF" w:rsidRDefault="00AF3CFF" w:rsidP="00BD2E6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Atelier </w:t>
                              </w:r>
                              <w:proofErr w:type="spellStart"/>
                              <w:r w:rsidR="0050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Dé</w:t>
                              </w:r>
                              <w:r w:rsidR="00192233" w:rsidRPr="007947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veloppement</w:t>
                              </w:r>
                              <w:proofErr w:type="spellEnd"/>
                              <w:r w:rsidR="00192233" w:rsidRPr="007947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 xml:space="preserve"> Mobile</w:t>
                              </w:r>
                            </w:sdtContent>
                          </w:sdt>
                        </w:p>
                        <w:p w:rsidR="00BD2E69" w:rsidRDefault="00AF3CFF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Réaliser</w:t>
                              </w:r>
                              <w:proofErr w:type="spellEnd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par :</w:t>
                              </w:r>
                              <w:proofErr w:type="gramEnd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Mechergui</w:t>
                              </w:r>
                              <w:proofErr w:type="spellEnd"/>
                              <w:r w:rsidR="00BD2E69" w:rsidRPr="007947EF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Med Aziz</w:t>
                              </w:r>
                              <w:r w:rsidR="00867A8E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67A8E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Dhahbi</w:t>
                              </w:r>
                              <w:proofErr w:type="spellEnd"/>
                              <w:r w:rsidR="00867A8E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Mohamed Amine</w:t>
                              </w:r>
                            </w:sdtContent>
                          </w:sdt>
                        </w:p>
                        <w:p w:rsidR="00192233" w:rsidRDefault="00BD2E69" w:rsidP="00867A8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Encadré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par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:Maddouri</w:t>
                          </w:r>
                          <w:proofErr w:type="spellEnd"/>
                          <w:proofErr w:type="gramEnd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Faouzi</w:t>
                          </w:r>
                          <w:proofErr w:type="spellEnd"/>
                        </w:p>
                        <w:p w:rsidR="00BD2E69" w:rsidRPr="007947EF" w:rsidRDefault="00BD2E69" w:rsidP="00BD2E69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C166A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1630680</wp:posOffset>
                    </wp:positionV>
                    <wp:extent cx="1943100" cy="43815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166A" w:rsidRPr="00B71745" w:rsidRDefault="00B71745">
                                <w:pPr>
                                  <w:rPr>
                                    <w:sz w:val="32"/>
                                  </w:rPr>
                                </w:pPr>
                                <w:r w:rsidRPr="00B71745">
                                  <w:rPr>
                                    <w:sz w:val="32"/>
                                  </w:rPr>
                                  <w:t>Lab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r w:rsidRPr="00B71745">
                                  <w:rPr>
                                    <w:sz w:val="32"/>
                                  </w:rPr>
                                  <w:t>0</w:t>
                                </w:r>
                                <w:r w:rsidR="00461BD4">
                                  <w:rPr>
                                    <w:sz w:val="32"/>
                                  </w:rPr>
                                  <w:t>4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28" type="#_x0000_t202" style="position:absolute;margin-left:0;margin-top:128.4pt;width:153pt;height:34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" fillcolor="white [3201]" stroked="f" strokeweight=".5pt">
                    <v:textbox>
                      <w:txbxContent>
                        <w:p w:rsidR="00EC166A" w:rsidRPr="00B71745" w:rsidRDefault="00B71745">
                          <w:pPr>
                            <w:rPr>
                              <w:sz w:val="32"/>
                            </w:rPr>
                          </w:pPr>
                          <w:r w:rsidRPr="00B71745">
                            <w:rPr>
                              <w:sz w:val="32"/>
                            </w:rPr>
                            <w:t>Lab</w:t>
                          </w:r>
                          <w:r w:rsidR="00D04C24">
                            <w:rPr>
                              <w:sz w:val="32"/>
                            </w:rPr>
                            <w:t xml:space="preserve"> </w:t>
                          </w:r>
                          <w:r w:rsidRPr="00B71745">
                            <w:rPr>
                              <w:sz w:val="32"/>
                            </w:rPr>
                            <w:t>0</w:t>
                          </w:r>
                          <w:r w:rsidR="00461BD4">
                            <w:rPr>
                              <w:sz w:val="32"/>
                            </w:rPr>
                            <w:t>4</w:t>
                          </w:r>
                          <w:r w:rsidR="00D04C24">
                            <w:rPr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947EF">
            <w:rPr>
              <w:rFonts w:ascii="Arial" w:hAnsi="Arial" w:cs="Arial"/>
              <w:b/>
              <w:color w:val="002060"/>
              <w:sz w:val="28"/>
            </w:rPr>
            <w:br w:type="page"/>
          </w:r>
        </w:p>
      </w:sdtContent>
    </w:sdt>
    <w:p w:rsidR="00B11436" w:rsidRPr="00B11436" w:rsidRDefault="00B11436" w:rsidP="00B11436">
      <w:pPr>
        <w:tabs>
          <w:tab w:val="left" w:pos="6180"/>
        </w:tabs>
        <w:jc w:val="both"/>
        <w:rPr>
          <w:rFonts w:ascii="Arial" w:hAnsi="Arial" w:cs="Arial"/>
          <w:color w:val="002060"/>
          <w:sz w:val="28"/>
        </w:rPr>
      </w:pPr>
      <w:proofErr w:type="spellStart"/>
      <w:r w:rsidRPr="00B11436">
        <w:rPr>
          <w:rFonts w:ascii="Arial" w:hAnsi="Arial" w:cs="Arial"/>
          <w:b/>
          <w:color w:val="002060"/>
          <w:sz w:val="28"/>
        </w:rPr>
        <w:lastRenderedPageBreak/>
        <w:t>Problématique</w:t>
      </w:r>
      <w:proofErr w:type="spellEnd"/>
      <w:r w:rsidRPr="00B11436">
        <w:rPr>
          <w:rFonts w:ascii="Arial" w:hAnsi="Arial" w:cs="Arial"/>
          <w:color w:val="002060"/>
          <w:sz w:val="28"/>
        </w:rPr>
        <w:t>:</w:t>
      </w:r>
    </w:p>
    <w:p w:rsidR="00B11436" w:rsidRDefault="00B11436" w:rsidP="00B11436">
      <w:pPr>
        <w:tabs>
          <w:tab w:val="left" w:pos="6180"/>
        </w:tabs>
        <w:ind w:left="720"/>
        <w:rPr>
          <w:rFonts w:ascii="Arial" w:hAnsi="Arial" w:cs="Arial"/>
          <w:sz w:val="22"/>
        </w:rPr>
      </w:pPr>
      <w:proofErr w:type="gramStart"/>
      <w:r w:rsidRPr="00B11436">
        <w:rPr>
          <w:rFonts w:ascii="Arial" w:hAnsi="Arial" w:cs="Arial"/>
          <w:sz w:val="22"/>
        </w:rPr>
        <w:t>Comme</w:t>
      </w:r>
      <w:r w:rsidR="00D04C24">
        <w:rPr>
          <w:rFonts w:ascii="Arial" w:hAnsi="Arial" w:cs="Arial"/>
          <w:sz w:val="22"/>
        </w:rPr>
        <w:t xml:space="preserve">nt </w:t>
      </w:r>
      <w:proofErr w:type="spellStart"/>
      <w:r w:rsidR="00461BD4">
        <w:rPr>
          <w:rFonts w:ascii="Arial" w:hAnsi="Arial" w:cs="Arial"/>
          <w:sz w:val="22"/>
        </w:rPr>
        <w:t>persister</w:t>
      </w:r>
      <w:proofErr w:type="spellEnd"/>
      <w:r w:rsidR="00461BD4">
        <w:rPr>
          <w:rFonts w:ascii="Arial" w:hAnsi="Arial" w:cs="Arial"/>
          <w:sz w:val="22"/>
        </w:rPr>
        <w:t xml:space="preserve"> les </w:t>
      </w:r>
      <w:proofErr w:type="spellStart"/>
      <w:r w:rsidR="00461BD4">
        <w:rPr>
          <w:rFonts w:ascii="Arial" w:hAnsi="Arial" w:cs="Arial"/>
          <w:sz w:val="22"/>
        </w:rPr>
        <w:t>données</w:t>
      </w:r>
      <w:proofErr w:type="spellEnd"/>
      <w:r w:rsidR="00461BD4">
        <w:rPr>
          <w:rFonts w:ascii="Arial" w:hAnsi="Arial" w:cs="Arial"/>
          <w:sz w:val="22"/>
        </w:rPr>
        <w:t xml:space="preserve"> par </w:t>
      </w:r>
      <w:proofErr w:type="spellStart"/>
      <w:r w:rsidR="00461BD4">
        <w:rPr>
          <w:rFonts w:ascii="Arial" w:hAnsi="Arial" w:cs="Arial"/>
          <w:sz w:val="22"/>
        </w:rPr>
        <w:t>sérialisation</w:t>
      </w:r>
      <w:proofErr w:type="spellEnd"/>
      <w:r w:rsidRPr="00B11436">
        <w:rPr>
          <w:rFonts w:ascii="Arial" w:hAnsi="Arial" w:cs="Arial"/>
          <w:sz w:val="22"/>
        </w:rPr>
        <w:t>?</w:t>
      </w:r>
      <w:proofErr w:type="gramEnd"/>
    </w:p>
    <w:p w:rsidR="00B11436" w:rsidRDefault="00B11436" w:rsidP="00B11436">
      <w:pPr>
        <w:tabs>
          <w:tab w:val="left" w:pos="6180"/>
        </w:tabs>
        <w:rPr>
          <w:rFonts w:ascii="Arial" w:hAnsi="Arial" w:cs="Arial"/>
          <w:b/>
          <w:sz w:val="28"/>
        </w:rPr>
      </w:pPr>
      <w:r w:rsidRPr="00B11436">
        <w:rPr>
          <w:rFonts w:ascii="Arial" w:hAnsi="Arial" w:cs="Arial"/>
          <w:b/>
          <w:color w:val="002060"/>
          <w:sz w:val="28"/>
        </w:rPr>
        <w:t>Solution</w:t>
      </w:r>
      <w:r>
        <w:rPr>
          <w:rFonts w:ascii="Arial" w:hAnsi="Arial" w:cs="Arial"/>
          <w:b/>
          <w:sz w:val="28"/>
        </w:rPr>
        <w:t>:</w:t>
      </w:r>
    </w:p>
    <w:p w:rsidR="00397F80" w:rsidRPr="00397F80" w:rsidRDefault="00397F80" w:rsidP="00461BD4">
      <w:pPr>
        <w:tabs>
          <w:tab w:val="left" w:pos="6180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="00461BD4" w:rsidRPr="00051700">
        <w:rPr>
          <w:rFonts w:asciiTheme="majorHAnsi" w:hAnsiTheme="majorHAnsi" w:cstheme="majorHAnsi"/>
        </w:rPr>
        <w:t xml:space="preserve">On </w:t>
      </w:r>
      <w:proofErr w:type="spellStart"/>
      <w:r w:rsidR="00461BD4" w:rsidRPr="00051700">
        <w:rPr>
          <w:rFonts w:asciiTheme="majorHAnsi" w:hAnsiTheme="majorHAnsi" w:cstheme="majorHAnsi"/>
        </w:rPr>
        <w:t>reprend</w:t>
      </w:r>
      <w:proofErr w:type="spellEnd"/>
      <w:r w:rsidR="00461BD4" w:rsidRPr="00051700">
        <w:rPr>
          <w:rFonts w:asciiTheme="majorHAnsi" w:hAnsiTheme="majorHAnsi" w:cstheme="majorHAnsi"/>
        </w:rPr>
        <w:t xml:space="preserve"> le lab 03 </w:t>
      </w:r>
      <w:proofErr w:type="spellStart"/>
      <w:r w:rsidR="00461BD4" w:rsidRPr="00051700">
        <w:rPr>
          <w:rFonts w:asciiTheme="majorHAnsi" w:hAnsiTheme="majorHAnsi" w:cstheme="majorHAnsi"/>
        </w:rPr>
        <w:t>qu’on</w:t>
      </w:r>
      <w:proofErr w:type="spellEnd"/>
      <w:r w:rsidR="00461BD4" w:rsidRPr="00051700">
        <w:rPr>
          <w:rFonts w:asciiTheme="majorHAnsi" w:hAnsiTheme="majorHAnsi" w:cstheme="majorHAnsi"/>
        </w:rPr>
        <w:t xml:space="preserve"> a fait la </w:t>
      </w:r>
      <w:proofErr w:type="spellStart"/>
      <w:r w:rsidR="00461BD4" w:rsidRPr="00051700">
        <w:rPr>
          <w:rFonts w:asciiTheme="majorHAnsi" w:hAnsiTheme="majorHAnsi" w:cstheme="majorHAnsi"/>
        </w:rPr>
        <w:t>derniere</w:t>
      </w:r>
      <w:proofErr w:type="spellEnd"/>
      <w:r w:rsidR="00461BD4" w:rsidRPr="00051700">
        <w:rPr>
          <w:rFonts w:asciiTheme="majorHAnsi" w:hAnsiTheme="majorHAnsi" w:cstheme="majorHAnsi"/>
        </w:rPr>
        <w:t xml:space="preserve"> </w:t>
      </w:r>
      <w:proofErr w:type="spellStart"/>
      <w:r w:rsidR="00461BD4" w:rsidRPr="00051700">
        <w:rPr>
          <w:rFonts w:asciiTheme="majorHAnsi" w:hAnsiTheme="majorHAnsi" w:cstheme="majorHAnsi"/>
        </w:rPr>
        <w:t>fois</w:t>
      </w:r>
      <w:proofErr w:type="spellEnd"/>
      <w:r w:rsidR="00461BD4" w:rsidRPr="00051700">
        <w:rPr>
          <w:rFonts w:asciiTheme="majorHAnsi" w:hAnsiTheme="majorHAnsi" w:cstheme="majorHAnsi"/>
        </w:rPr>
        <w:t xml:space="preserve"> </w:t>
      </w:r>
      <w:proofErr w:type="gramStart"/>
      <w:r w:rsidR="00461BD4" w:rsidRPr="00051700">
        <w:rPr>
          <w:rFonts w:asciiTheme="majorHAnsi" w:hAnsiTheme="majorHAnsi" w:cstheme="majorHAnsi"/>
        </w:rPr>
        <w:t>et</w:t>
      </w:r>
      <w:proofErr w:type="gramEnd"/>
      <w:r w:rsidR="00461BD4" w:rsidRPr="00051700">
        <w:rPr>
          <w:rFonts w:asciiTheme="majorHAnsi" w:hAnsiTheme="majorHAnsi" w:cstheme="majorHAnsi"/>
        </w:rPr>
        <w:t xml:space="preserve"> on </w:t>
      </w:r>
      <w:proofErr w:type="spellStart"/>
      <w:r w:rsidR="00461BD4" w:rsidRPr="00051700">
        <w:rPr>
          <w:rFonts w:asciiTheme="majorHAnsi" w:hAnsiTheme="majorHAnsi" w:cstheme="majorHAnsi"/>
        </w:rPr>
        <w:t>ajoute</w:t>
      </w:r>
      <w:proofErr w:type="spellEnd"/>
      <w:r w:rsidR="00461BD4" w:rsidRPr="00051700">
        <w:rPr>
          <w:rFonts w:asciiTheme="majorHAnsi" w:hAnsiTheme="majorHAnsi" w:cstheme="majorHAnsi"/>
        </w:rPr>
        <w:t xml:space="preserve"> un package </w:t>
      </w:r>
      <w:proofErr w:type="spellStart"/>
      <w:r w:rsidR="00461BD4" w:rsidRPr="00051700">
        <w:rPr>
          <w:rFonts w:asciiTheme="majorHAnsi" w:hAnsiTheme="majorHAnsi" w:cstheme="majorHAnsi"/>
          <w:b/>
        </w:rPr>
        <w:t>outils</w:t>
      </w:r>
      <w:proofErr w:type="spellEnd"/>
      <w:r w:rsidR="00461BD4" w:rsidRPr="00051700">
        <w:rPr>
          <w:rFonts w:asciiTheme="majorHAnsi" w:hAnsiTheme="majorHAnsi" w:cstheme="majorHAnsi"/>
        </w:rPr>
        <w:t xml:space="preserve"> et </w:t>
      </w:r>
      <w:proofErr w:type="spellStart"/>
      <w:r w:rsidR="00461BD4" w:rsidRPr="00051700">
        <w:rPr>
          <w:rFonts w:asciiTheme="majorHAnsi" w:hAnsiTheme="majorHAnsi" w:cstheme="majorHAnsi"/>
        </w:rPr>
        <w:t>une</w:t>
      </w:r>
      <w:proofErr w:type="spellEnd"/>
      <w:r w:rsidR="00461BD4" w:rsidRPr="00051700">
        <w:rPr>
          <w:rFonts w:asciiTheme="majorHAnsi" w:hAnsiTheme="majorHAnsi" w:cstheme="majorHAnsi"/>
        </w:rPr>
        <w:t xml:space="preserve"> </w:t>
      </w:r>
      <w:proofErr w:type="spellStart"/>
      <w:r w:rsidR="00461BD4" w:rsidRPr="00051700">
        <w:rPr>
          <w:rFonts w:asciiTheme="majorHAnsi" w:hAnsiTheme="majorHAnsi" w:cstheme="majorHAnsi"/>
        </w:rPr>
        <w:t>classe</w:t>
      </w:r>
      <w:proofErr w:type="spellEnd"/>
      <w:r w:rsidR="00461BD4" w:rsidRPr="00051700">
        <w:rPr>
          <w:rFonts w:asciiTheme="majorHAnsi" w:hAnsiTheme="majorHAnsi" w:cstheme="majorHAnsi"/>
        </w:rPr>
        <w:t xml:space="preserve"> java </w:t>
      </w:r>
      <w:proofErr w:type="spellStart"/>
      <w:r w:rsidR="00461BD4" w:rsidRPr="00051700">
        <w:rPr>
          <w:rFonts w:asciiTheme="majorHAnsi" w:hAnsiTheme="majorHAnsi" w:cstheme="majorHAnsi"/>
        </w:rPr>
        <w:t>nommée</w:t>
      </w:r>
      <w:proofErr w:type="spellEnd"/>
      <w:r w:rsidR="00461BD4" w:rsidRPr="00051700">
        <w:rPr>
          <w:rFonts w:asciiTheme="majorHAnsi" w:hAnsiTheme="majorHAnsi" w:cstheme="majorHAnsi"/>
        </w:rPr>
        <w:t xml:space="preserve"> “</w:t>
      </w:r>
      <w:proofErr w:type="spellStart"/>
      <w:r w:rsidR="00051700">
        <w:rPr>
          <w:rFonts w:asciiTheme="majorHAnsi" w:hAnsiTheme="majorHAnsi" w:cstheme="majorHAnsi"/>
          <w:b/>
        </w:rPr>
        <w:t>S</w:t>
      </w:r>
      <w:r w:rsidR="00461BD4" w:rsidRPr="00051700">
        <w:rPr>
          <w:rFonts w:asciiTheme="majorHAnsi" w:hAnsiTheme="majorHAnsi" w:cstheme="majorHAnsi"/>
          <w:b/>
        </w:rPr>
        <w:t>erializer</w:t>
      </w:r>
      <w:proofErr w:type="spellEnd"/>
      <w:r w:rsidR="00461BD4" w:rsidRPr="00051700">
        <w:rPr>
          <w:rFonts w:asciiTheme="majorHAnsi" w:hAnsiTheme="majorHAnsi" w:cstheme="majorHAnsi"/>
        </w:rPr>
        <w:t>”</w:t>
      </w:r>
    </w:p>
    <w:p w:rsidR="00AC4131" w:rsidRDefault="00051700" w:rsidP="00051700">
      <w:pPr>
        <w:keepNext/>
        <w:tabs>
          <w:tab w:val="left" w:pos="6180"/>
        </w:tabs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DF095" wp14:editId="73F377D1">
                <wp:simplePos x="0" y="0"/>
                <wp:positionH relativeFrom="column">
                  <wp:posOffset>2428874</wp:posOffset>
                </wp:positionH>
                <wp:positionV relativeFrom="paragraph">
                  <wp:posOffset>2169794</wp:posOffset>
                </wp:positionV>
                <wp:extent cx="142875" cy="3333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6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1.25pt;margin-top:170.85pt;width:11.25pt;height:26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1940560</wp:posOffset>
                </wp:positionV>
                <wp:extent cx="428625" cy="16192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7D6F" id="Straight Arrow Connector 2" o:spid="_x0000_s1026" type="#_x0000_t32" style="position:absolute;margin-left:103.5pt;margin-top:152.8pt;width:33.75pt;height:12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AF3CFF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5pt;height:331.55pt">
            <v:imagedata r:id="rId9" o:title="1"/>
          </v:shape>
        </w:pict>
      </w:r>
    </w:p>
    <w:p w:rsidR="0054227B" w:rsidRDefault="00AC4131" w:rsidP="00AC4131">
      <w:pPr>
        <w:pStyle w:val="Caption"/>
        <w:jc w:val="center"/>
        <w:rPr>
          <w:rFonts w:ascii="Arial" w:hAnsi="Arial" w:cs="Arial"/>
        </w:rPr>
      </w:pPr>
      <w:r>
        <w:t>Figure 1</w:t>
      </w:r>
      <w:proofErr w:type="gramStart"/>
      <w:r>
        <w:t>:</w:t>
      </w:r>
      <w:r w:rsidR="00051700">
        <w:t>Arborescence</w:t>
      </w:r>
      <w:proofErr w:type="gramEnd"/>
      <w:r>
        <w:t xml:space="preserve"> </w:t>
      </w:r>
      <w:r w:rsidR="00051700">
        <w:t xml:space="preserve">du </w:t>
      </w:r>
      <w:proofErr w:type="spellStart"/>
      <w:r w:rsidR="00051700">
        <w:t>projet</w:t>
      </w:r>
      <w:proofErr w:type="spellEnd"/>
    </w:p>
    <w:p w:rsidR="00192233" w:rsidRDefault="00192233" w:rsidP="00192233">
      <w:pPr>
        <w:ind w:firstLine="0"/>
        <w:rPr>
          <w:rFonts w:asciiTheme="majorHAnsi" w:eastAsiaTheme="majorEastAsia" w:hAnsiTheme="majorHAnsi" w:cstheme="majorBidi"/>
          <w:b/>
          <w:bCs/>
        </w:rPr>
      </w:pPr>
    </w:p>
    <w:p w:rsidR="00AC4131" w:rsidRDefault="00AC4131" w:rsidP="00192233">
      <w:pPr>
        <w:ind w:firstLine="0"/>
        <w:rPr>
          <w:rFonts w:asciiTheme="majorHAnsi" w:eastAsiaTheme="majorEastAsia" w:hAnsiTheme="majorHAnsi" w:cstheme="majorBidi"/>
          <w:bCs/>
        </w:rPr>
      </w:pPr>
    </w:p>
    <w:p w:rsidR="00192233" w:rsidRPr="00F7058C" w:rsidRDefault="00051700" w:rsidP="00192233">
      <w:pPr>
        <w:ind w:firstLine="0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/>
          <w:bCs/>
        </w:rPr>
        <w:t xml:space="preserve">2-on </w:t>
      </w:r>
      <w:proofErr w:type="spellStart"/>
      <w:r>
        <w:rPr>
          <w:rFonts w:asciiTheme="majorHAnsi" w:eastAsiaTheme="majorEastAsia" w:hAnsiTheme="majorHAnsi" w:cstheme="majorBidi"/>
          <w:bCs/>
        </w:rPr>
        <w:t>ecrit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</w:rPr>
        <w:t>dans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la </w:t>
      </w:r>
      <w:proofErr w:type="spellStart"/>
      <w:r>
        <w:rPr>
          <w:rFonts w:asciiTheme="majorHAnsi" w:eastAsiaTheme="majorEastAsia" w:hAnsiTheme="majorHAnsi" w:cstheme="majorBidi"/>
          <w:bCs/>
        </w:rPr>
        <w:t>classe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</w:t>
      </w:r>
      <w:proofErr w:type="spellStart"/>
      <w:r w:rsidRPr="00104B19">
        <w:rPr>
          <w:rFonts w:asciiTheme="majorHAnsi" w:eastAsiaTheme="majorEastAsia" w:hAnsiTheme="majorHAnsi" w:cstheme="majorBidi"/>
          <w:b/>
          <w:bCs/>
        </w:rPr>
        <w:t>Serializer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le code ci-</w:t>
      </w:r>
      <w:proofErr w:type="spellStart"/>
      <w:r>
        <w:rPr>
          <w:rFonts w:asciiTheme="majorHAnsi" w:eastAsiaTheme="majorEastAsia" w:hAnsiTheme="majorHAnsi" w:cstheme="majorBidi"/>
          <w:bCs/>
        </w:rPr>
        <w:t>dessous</w:t>
      </w:r>
      <w:proofErr w:type="spellEnd"/>
    </w:p>
    <w:p w:rsidR="00A86B52" w:rsidRDefault="00AC4131" w:rsidP="00192233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9582910" wp14:editId="062C0CAE">
                <wp:simplePos x="0" y="0"/>
                <wp:positionH relativeFrom="column">
                  <wp:posOffset>-451485</wp:posOffset>
                </wp:positionH>
                <wp:positionV relativeFrom="paragraph">
                  <wp:posOffset>4439285</wp:posOffset>
                </wp:positionV>
                <wp:extent cx="314706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5B51E6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2:</w:t>
                            </w:r>
                            <w:r w:rsidRPr="00AC4131">
                              <w:t xml:space="preserve"> </w:t>
                            </w:r>
                            <w:proofErr w:type="spellStart"/>
                            <w:r>
                              <w:t>l’</w:t>
                            </w:r>
                            <w:r w:rsidRPr="00AC4131">
                              <w:t>arborescence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8291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-35.55pt;margin-top:349.55pt;width:247.8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MZLgIAAGYEAAAOAAAAZHJzL2Uyb0RvYy54bWysVMFu2zAMvQ/YPwi6L06aLi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Sbtbzqxo&#10;SKOd6gL7DB0jF/HTOp9T2tZRYujIT7mD35Mzwu4qbOKXADGKE9PnK7uxmiTndHL7aTyjkKTYbPox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" stroked="f">
                <v:textbox style="mso-fit-shape-to-text:t" inset="0,0,0,0">
                  <w:txbxContent>
                    <w:p w:rsidR="00AC4131" w:rsidRPr="005B51E6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2:</w:t>
                      </w:r>
                      <w:r w:rsidRPr="00AC4131">
                        <w:t xml:space="preserve"> </w:t>
                      </w:r>
                      <w:proofErr w:type="spellStart"/>
                      <w:r>
                        <w:t>l’</w:t>
                      </w:r>
                      <w:r w:rsidRPr="00AC4131">
                        <w:t>arborescence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3B145C6" wp14:editId="12CE7F05">
                <wp:simplePos x="0" y="0"/>
                <wp:positionH relativeFrom="column">
                  <wp:posOffset>2800350</wp:posOffset>
                </wp:positionH>
                <wp:positionV relativeFrom="paragraph">
                  <wp:posOffset>4453255</wp:posOffset>
                </wp:positionV>
                <wp:extent cx="356489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B25A23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3:ActivityMain.xml(</w:t>
                            </w:r>
                            <w:proofErr w:type="gramEnd"/>
                            <w:r>
                              <w:t>Design)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45C6" id="Text Box 15" o:spid="_x0000_s1030" type="#_x0000_t202" style="position:absolute;margin-left:220.5pt;margin-top:350.65pt;width:280.7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" stroked="f">
                <v:textbox style="mso-fit-shape-to-text:t" inset="0,0,0,0">
                  <w:txbxContent>
                    <w:p w:rsidR="00AC4131" w:rsidRPr="00B25A23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3:ActivityMain.xml(</w:t>
                      </w:r>
                      <w:proofErr w:type="gramEnd"/>
                      <w:r>
                        <w:t>Design)</w:t>
                      </w:r>
                    </w:p>
                  </w:txbxContent>
                </v:textbox>
              </v:shape>
            </w:pict>
          </mc:Fallback>
        </mc:AlternateContent>
      </w:r>
    </w:p>
    <w:p w:rsidR="00F7058C" w:rsidRDefault="00F7058C" w:rsidP="00192233">
      <w:pPr>
        <w:ind w:firstLine="0"/>
      </w:pPr>
    </w:p>
    <w:p w:rsidR="00051700" w:rsidRDefault="00867A8E" w:rsidP="00051700">
      <w:pPr>
        <w:keepNext/>
        <w:ind w:firstLine="0"/>
      </w:pPr>
      <w:r>
        <w:lastRenderedPageBreak/>
        <w:pict>
          <v:shape id="_x0000_i1026" type="#_x0000_t75" style="width:467.45pt;height:258.75pt">
            <v:imagedata r:id="rId10" o:title="2"/>
          </v:shape>
        </w:pict>
      </w:r>
    </w:p>
    <w:p w:rsidR="00051700" w:rsidRDefault="00051700" w:rsidP="00051700">
      <w:pPr>
        <w:pStyle w:val="Caption"/>
        <w:jc w:val="center"/>
      </w:pPr>
      <w:r>
        <w:t xml:space="preserve">Figure </w:t>
      </w:r>
      <w:r w:rsidR="00104B19">
        <w:t>2</w:t>
      </w:r>
      <w:proofErr w:type="gramStart"/>
      <w:r w:rsidR="00104B19">
        <w:t>:Code</w:t>
      </w:r>
      <w:proofErr w:type="gramEnd"/>
      <w:r w:rsidR="00104B19">
        <w:t xml:space="preserve"> du </w:t>
      </w:r>
      <w:proofErr w:type="spellStart"/>
      <w:r w:rsidR="00104B19">
        <w:t>classe</w:t>
      </w:r>
      <w:proofErr w:type="spellEnd"/>
      <w:r w:rsidR="00104B19">
        <w:t xml:space="preserve"> </w:t>
      </w:r>
      <w:proofErr w:type="spellStart"/>
      <w:r w:rsidR="00104B19">
        <w:t>Serializer</w:t>
      </w:r>
      <w:proofErr w:type="spellEnd"/>
    </w:p>
    <w:p w:rsidR="00051700" w:rsidRPr="00051700" w:rsidRDefault="00AF3CFF" w:rsidP="00051700">
      <w:pPr>
        <w:ind w:firstLine="0"/>
      </w:pPr>
      <w:r>
        <w:rPr>
          <w:noProof/>
        </w:rPr>
        <w:pict>
          <v:shape id="_x0000_s1053" type="#_x0000_t75" style="position:absolute;margin-left:18pt;margin-top:4.5pt;width:433.5pt;height:329.25pt;z-index:-251497472;mso-position-horizontal-relative:text;mso-position-vertical-relative:text;mso-width-relative:page;mso-height-relative:page">
            <v:imagedata r:id="rId11" o:title="3"/>
          </v:shape>
        </w:pict>
      </w: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F7058C" w:rsidRDefault="00F7058C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C80FEA" w:rsidP="00192233">
      <w:pPr>
        <w:ind w:firstLine="0"/>
      </w:pPr>
    </w:p>
    <w:p w:rsidR="00C80FEA" w:rsidRDefault="00051700" w:rsidP="00192233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025EC567" wp14:editId="08C7BFA9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550545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700" w:rsidRPr="00E11A60" w:rsidRDefault="00051700" w:rsidP="0005170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104B19">
                              <w:t>3:</w:t>
                            </w:r>
                            <w:r w:rsidR="00104B19" w:rsidRPr="00104B19">
                              <w:t xml:space="preserve"> </w:t>
                            </w:r>
                            <w:r w:rsidR="00104B19">
                              <w:t xml:space="preserve">Code du </w:t>
                            </w:r>
                            <w:proofErr w:type="spellStart"/>
                            <w:r w:rsidR="00104B19">
                              <w:t>classe</w:t>
                            </w:r>
                            <w:proofErr w:type="spellEnd"/>
                            <w:r w:rsidR="00104B19">
                              <w:t xml:space="preserve"> </w:t>
                            </w:r>
                            <w:proofErr w:type="spellStart"/>
                            <w:r w:rsidR="00104B19">
                              <w:t>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C567" id="Text Box 25" o:spid="_x0000_s1031" type="#_x0000_t202" style="position:absolute;margin-left:18pt;margin-top:10.8pt;width:433.5pt;height:.05pt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" stroked="f">
                <v:textbox style="mso-fit-shape-to-text:t" inset="0,0,0,0">
                  <w:txbxContent>
                    <w:p w:rsidR="00051700" w:rsidRPr="00E11A60" w:rsidRDefault="00051700" w:rsidP="00051700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104B19">
                        <w:t>3:</w:t>
                      </w:r>
                      <w:r w:rsidR="00104B19" w:rsidRPr="00104B19">
                        <w:t xml:space="preserve"> </w:t>
                      </w:r>
                      <w:r w:rsidR="00104B19">
                        <w:t>Code du classe Serializer</w:t>
                      </w:r>
                    </w:p>
                  </w:txbxContent>
                </v:textbox>
              </v:shape>
            </w:pict>
          </mc:Fallback>
        </mc:AlternateContent>
      </w:r>
    </w:p>
    <w:p w:rsidR="00F7058C" w:rsidRPr="00994D72" w:rsidRDefault="002303CE" w:rsidP="00192233">
      <w:pPr>
        <w:ind w:firstLine="0"/>
      </w:pPr>
      <w:r>
        <w:lastRenderedPageBreak/>
        <w:t>3-</w:t>
      </w:r>
      <w:r w:rsidR="00051700">
        <w:t xml:space="preserve">on </w:t>
      </w:r>
      <w:proofErr w:type="spellStart"/>
      <w:r w:rsidR="00051700">
        <w:t>ajoute</w:t>
      </w:r>
      <w:proofErr w:type="spellEnd"/>
      <w:r w:rsidR="00051700">
        <w:t xml:space="preserve"> le parameter context</w:t>
      </w:r>
      <w:r w:rsidR="00994D72">
        <w:t xml:space="preserve"> </w:t>
      </w:r>
      <w:proofErr w:type="spellStart"/>
      <w:r w:rsidR="00994D72">
        <w:t>dans</w:t>
      </w:r>
      <w:proofErr w:type="spellEnd"/>
      <w:r w:rsidR="00994D72">
        <w:t xml:space="preserve"> la </w:t>
      </w:r>
      <w:proofErr w:type="spellStart"/>
      <w:r w:rsidR="00994D72">
        <w:t>method</w:t>
      </w:r>
      <w:r w:rsidR="00104B19">
        <w:t>e</w:t>
      </w:r>
      <w:proofErr w:type="spellEnd"/>
      <w:r w:rsidR="00994D72">
        <w:t xml:space="preserve"> </w:t>
      </w:r>
      <w:proofErr w:type="spellStart"/>
      <w:r w:rsidR="00994D72" w:rsidRPr="00104B19">
        <w:rPr>
          <w:b/>
        </w:rPr>
        <w:t>creerProfil</w:t>
      </w:r>
      <w:proofErr w:type="spellEnd"/>
      <w:r w:rsidR="00994D72">
        <w:t xml:space="preserve"> </w:t>
      </w:r>
      <w:proofErr w:type="spellStart"/>
      <w:r w:rsidR="00994D72">
        <w:t>dans</w:t>
      </w:r>
      <w:proofErr w:type="spellEnd"/>
      <w:r w:rsidR="00994D72">
        <w:t xml:space="preserve"> la </w:t>
      </w:r>
      <w:proofErr w:type="spellStart"/>
      <w:r w:rsidR="00994D72">
        <w:t>classe</w:t>
      </w:r>
      <w:proofErr w:type="spellEnd"/>
      <w:r w:rsidR="00994D72">
        <w:t xml:space="preserve"> </w:t>
      </w:r>
      <w:proofErr w:type="spellStart"/>
      <w:r w:rsidR="00994D72">
        <w:t>controle</w:t>
      </w:r>
      <w:proofErr w:type="spellEnd"/>
      <w:r w:rsidR="009A19BB">
        <w:t xml:space="preserve"> et on </w:t>
      </w:r>
      <w:proofErr w:type="spellStart"/>
      <w:r w:rsidR="009A19BB">
        <w:t>rendre</w:t>
      </w:r>
      <w:proofErr w:type="spellEnd"/>
      <w:r w:rsidR="009A19BB">
        <w:t xml:space="preserve"> les 3 variables instance, </w:t>
      </w:r>
      <w:proofErr w:type="spellStart"/>
      <w:r w:rsidR="009A19BB">
        <w:t>profil</w:t>
      </w:r>
      <w:proofErr w:type="spellEnd"/>
      <w:r w:rsidR="009A19BB">
        <w:t xml:space="preserve"> et </w:t>
      </w:r>
      <w:proofErr w:type="spellStart"/>
      <w:r w:rsidR="009A19BB">
        <w:t>nomFic</w:t>
      </w:r>
      <w:proofErr w:type="spellEnd"/>
      <w:r w:rsidR="00994D72">
        <w:t xml:space="preserve"> </w:t>
      </w:r>
      <w:proofErr w:type="spellStart"/>
      <w:r w:rsidR="009A19BB">
        <w:t>statiques</w:t>
      </w:r>
      <w:proofErr w:type="spellEnd"/>
      <w:r w:rsidR="009A19BB">
        <w:t xml:space="preserve"> </w:t>
      </w:r>
      <w:r w:rsidR="00994D72">
        <w:t xml:space="preserve">et on </w:t>
      </w:r>
      <w:proofErr w:type="spellStart"/>
      <w:r w:rsidR="00994D72">
        <w:t>ecrit</w:t>
      </w:r>
      <w:proofErr w:type="spellEnd"/>
      <w:r w:rsidR="00994D72">
        <w:t xml:space="preserve"> le code de la </w:t>
      </w:r>
      <w:proofErr w:type="spellStart"/>
      <w:r w:rsidR="00994D72">
        <w:t>methode</w:t>
      </w:r>
      <w:proofErr w:type="spellEnd"/>
      <w:r w:rsidR="00994D72">
        <w:t xml:space="preserve"> </w:t>
      </w:r>
      <w:proofErr w:type="spellStart"/>
      <w:r w:rsidR="00994D72">
        <w:t>statique</w:t>
      </w:r>
      <w:proofErr w:type="spellEnd"/>
      <w:r w:rsidR="00994D72">
        <w:t xml:space="preserve"> </w:t>
      </w:r>
      <w:proofErr w:type="spellStart"/>
      <w:r w:rsidR="00994D72" w:rsidRPr="00994D72">
        <w:rPr>
          <w:b/>
        </w:rPr>
        <w:t>recupSerialize</w:t>
      </w:r>
      <w:proofErr w:type="spellEnd"/>
      <w:r w:rsidR="00994D72">
        <w:rPr>
          <w:b/>
        </w:rPr>
        <w:t xml:space="preserve"> </w:t>
      </w:r>
      <w:proofErr w:type="spellStart"/>
      <w:r w:rsidR="00994D72">
        <w:t>puis</w:t>
      </w:r>
      <w:proofErr w:type="spellEnd"/>
      <w:r w:rsidR="00994D72">
        <w:t xml:space="preserve"> on </w:t>
      </w:r>
      <w:proofErr w:type="spellStart"/>
      <w:r w:rsidR="00994D72">
        <w:t>ajoute</w:t>
      </w:r>
      <w:proofErr w:type="spellEnd"/>
      <w:r w:rsidR="00994D72">
        <w:t xml:space="preserve"> les 4 </w:t>
      </w:r>
      <w:proofErr w:type="spellStart"/>
      <w:r w:rsidR="00994D72">
        <w:t>methodes</w:t>
      </w:r>
      <w:proofErr w:type="spellEnd"/>
      <w:r w:rsidR="00994D72">
        <w:t xml:space="preserve"> </w:t>
      </w:r>
      <w:proofErr w:type="spellStart"/>
      <w:r w:rsidR="00994D72" w:rsidRPr="00994D72">
        <w:rPr>
          <w:b/>
        </w:rPr>
        <w:t>getPoids</w:t>
      </w:r>
      <w:r w:rsidR="00994D72">
        <w:t>,</w:t>
      </w:r>
      <w:r w:rsidR="00994D72">
        <w:rPr>
          <w:b/>
        </w:rPr>
        <w:t>getTaille,getAge</w:t>
      </w:r>
      <w:proofErr w:type="spellEnd"/>
      <w:r w:rsidR="00994D72">
        <w:rPr>
          <w:b/>
        </w:rPr>
        <w:t xml:space="preserve"> </w:t>
      </w:r>
      <w:r w:rsidR="00994D72" w:rsidRPr="00994D72">
        <w:t>et</w:t>
      </w:r>
      <w:r w:rsidR="00994D72">
        <w:rPr>
          <w:b/>
        </w:rPr>
        <w:t xml:space="preserve"> </w:t>
      </w:r>
      <w:proofErr w:type="spellStart"/>
      <w:r w:rsidR="00994D72">
        <w:rPr>
          <w:b/>
        </w:rPr>
        <w:t>getSexe</w:t>
      </w:r>
      <w:proofErr w:type="spellEnd"/>
      <w:r w:rsidR="00994D72">
        <w:rPr>
          <w:b/>
        </w:rPr>
        <w:t xml:space="preserve"> </w:t>
      </w:r>
      <w:proofErr w:type="spellStart"/>
      <w:r w:rsidR="00994D72">
        <w:t>données</w:t>
      </w:r>
      <w:proofErr w:type="spellEnd"/>
      <w:r w:rsidR="00994D72">
        <w:t xml:space="preserve"> </w:t>
      </w:r>
      <w:proofErr w:type="spellStart"/>
      <w:r w:rsidR="00994D72">
        <w:t>dans</w:t>
      </w:r>
      <w:proofErr w:type="spellEnd"/>
      <w:r w:rsidR="00994D72">
        <w:t xml:space="preserve"> les 2 figures ci-</w:t>
      </w:r>
      <w:proofErr w:type="spellStart"/>
      <w:r w:rsidR="00994D72">
        <w:t>dessous</w:t>
      </w:r>
      <w:proofErr w:type="spellEnd"/>
    </w:p>
    <w:p w:rsidR="00994D72" w:rsidRDefault="009A19BB" w:rsidP="00994D72">
      <w:pPr>
        <w:keepNext/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D520A" wp14:editId="1DE10ECB">
                <wp:simplePos x="0" y="0"/>
                <wp:positionH relativeFrom="column">
                  <wp:posOffset>5169535</wp:posOffset>
                </wp:positionH>
                <wp:positionV relativeFrom="paragraph">
                  <wp:posOffset>2653030</wp:posOffset>
                </wp:positionV>
                <wp:extent cx="45719" cy="295275"/>
                <wp:effectExtent l="57150" t="38100" r="5016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7E54" id="Straight Arrow Connector 49" o:spid="_x0000_s1026" type="#_x0000_t32" style="position:absolute;margin-left:407.05pt;margin-top:208.9pt;width:3.6pt;height:23.2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867A8E">
        <w:rPr>
          <w:b/>
        </w:rPr>
        <w:pict>
          <v:shape id="_x0000_i1027" type="#_x0000_t75" style="width:467.45pt;height:356.85pt">
            <v:imagedata r:id="rId12" o:title="4"/>
          </v:shape>
        </w:pict>
      </w:r>
    </w:p>
    <w:p w:rsidR="007E0DB9" w:rsidRDefault="00994D72" w:rsidP="00994D72">
      <w:pPr>
        <w:pStyle w:val="Caption"/>
        <w:jc w:val="center"/>
        <w:rPr>
          <w:b/>
        </w:rPr>
      </w:pPr>
      <w:r>
        <w:t xml:space="preserve">Figure </w:t>
      </w:r>
      <w:r w:rsidR="00104B19">
        <w:t>4</w:t>
      </w:r>
      <w:proofErr w:type="gramStart"/>
      <w:r w:rsidR="00104B19">
        <w:t>:Code</w:t>
      </w:r>
      <w:proofErr w:type="gramEnd"/>
      <w:r w:rsidR="00104B19">
        <w:t xml:space="preserve"> du </w:t>
      </w:r>
      <w:proofErr w:type="spellStart"/>
      <w:r w:rsidR="00104B19">
        <w:t>classe</w:t>
      </w:r>
      <w:proofErr w:type="spellEnd"/>
      <w:r w:rsidR="00104B19">
        <w:t xml:space="preserve"> </w:t>
      </w:r>
      <w:proofErr w:type="spellStart"/>
      <w:r w:rsidR="00104B19">
        <w:t>Controle</w:t>
      </w:r>
      <w:proofErr w:type="spellEnd"/>
    </w:p>
    <w:p w:rsidR="007E0DB9" w:rsidRDefault="007E0DB9" w:rsidP="00C80FEA">
      <w:pPr>
        <w:ind w:firstLine="0"/>
        <w:jc w:val="center"/>
        <w:rPr>
          <w:b/>
        </w:rPr>
      </w:pPr>
    </w:p>
    <w:p w:rsidR="00154882" w:rsidRDefault="00154882" w:rsidP="00C80FEA">
      <w:pPr>
        <w:ind w:firstLine="0"/>
        <w:jc w:val="center"/>
        <w:rPr>
          <w:b/>
        </w:rPr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7E0DB9" w:rsidRDefault="007E0DB9" w:rsidP="00154882">
      <w:pPr>
        <w:ind w:firstLine="0"/>
      </w:pPr>
    </w:p>
    <w:p w:rsidR="00994D72" w:rsidRDefault="00AF3CFF" w:rsidP="00994D72">
      <w:pPr>
        <w:keepNext/>
        <w:ind w:firstLine="0"/>
        <w:jc w:val="center"/>
      </w:pPr>
      <w:r>
        <w:pict>
          <v:shape id="_x0000_i1028" type="#_x0000_t75" style="width:229.55pt;height:494.3pt">
            <v:imagedata r:id="rId13" o:title="5"/>
          </v:shape>
        </w:pict>
      </w:r>
    </w:p>
    <w:p w:rsidR="00994D72" w:rsidRDefault="00994D72" w:rsidP="00994D72">
      <w:pPr>
        <w:pStyle w:val="Caption"/>
        <w:jc w:val="center"/>
      </w:pPr>
      <w:r>
        <w:t xml:space="preserve">Figure </w:t>
      </w:r>
      <w:r w:rsidR="00AC413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5958C02" wp14:editId="1528F5D5">
                <wp:simplePos x="0" y="0"/>
                <wp:positionH relativeFrom="column">
                  <wp:posOffset>3505200</wp:posOffset>
                </wp:positionH>
                <wp:positionV relativeFrom="paragraph">
                  <wp:posOffset>262255</wp:posOffset>
                </wp:positionV>
                <wp:extent cx="329565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4131" w:rsidRPr="0070389F" w:rsidRDefault="00AC4131" w:rsidP="00AC413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8C02" id="Text Box 17" o:spid="_x0000_s1032" type="#_x0000_t202" style="position:absolute;left:0;text-align:left;margin-left:276pt;margin-top:20.65pt;width:259.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bkLgIAAGYEAAAOAAAAZHJzL2Uyb0RvYy54bWysVMFu2zAMvQ/YPwi6L05SJFu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" stroked="f">
                <v:textbox style="mso-fit-shape-to-text:t" inset="0,0,0,0">
                  <w:txbxContent>
                    <w:p w:rsidR="00AC4131" w:rsidRPr="0070389F" w:rsidRDefault="00AC4131" w:rsidP="00AC413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B19">
        <w:t>5</w:t>
      </w:r>
      <w:proofErr w:type="gramStart"/>
      <w:r w:rsidR="00104B19">
        <w:t>:Code</w:t>
      </w:r>
      <w:proofErr w:type="gramEnd"/>
      <w:r w:rsidR="00104B19">
        <w:t xml:space="preserve"> du </w:t>
      </w:r>
      <w:proofErr w:type="spellStart"/>
      <w:r w:rsidR="00104B19">
        <w:t>classe</w:t>
      </w:r>
      <w:proofErr w:type="spellEnd"/>
      <w:r w:rsidR="00104B19">
        <w:t xml:space="preserve"> </w:t>
      </w:r>
      <w:proofErr w:type="spellStart"/>
      <w:r w:rsidR="00104B19">
        <w:t>Serializer</w:t>
      </w:r>
      <w:proofErr w:type="spellEnd"/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154882" w:rsidRDefault="00154882" w:rsidP="00154882">
      <w:pPr>
        <w:ind w:firstLine="0"/>
        <w:rPr>
          <w:b/>
        </w:rPr>
      </w:pPr>
      <w:r>
        <w:lastRenderedPageBreak/>
        <w:t>4-</w:t>
      </w:r>
      <w:r w:rsidR="00994D72">
        <w:t xml:space="preserve">On </w:t>
      </w:r>
      <w:proofErr w:type="spellStart"/>
      <w:r w:rsidR="00994D72">
        <w:t>implemente</w:t>
      </w:r>
      <w:proofErr w:type="spellEnd"/>
      <w:r w:rsidR="00994D72">
        <w:t xml:space="preserve"> la </w:t>
      </w:r>
      <w:proofErr w:type="spellStart"/>
      <w:r w:rsidR="00994D72">
        <w:t>classe</w:t>
      </w:r>
      <w:proofErr w:type="spellEnd"/>
      <w:r w:rsidR="00994D72">
        <w:t xml:space="preserve"> </w:t>
      </w:r>
      <w:proofErr w:type="spellStart"/>
      <w:r w:rsidR="00994D72">
        <w:t>abstraite</w:t>
      </w:r>
      <w:proofErr w:type="spellEnd"/>
      <w:r w:rsidR="00994D72">
        <w:t xml:space="preserve"> </w:t>
      </w:r>
      <w:proofErr w:type="spellStart"/>
      <w:r w:rsidR="00994D72" w:rsidRPr="00994D72">
        <w:rPr>
          <w:b/>
        </w:rPr>
        <w:t>Serializer</w:t>
      </w:r>
      <w:proofErr w:type="spellEnd"/>
      <w:r w:rsidR="00994D72">
        <w:t xml:space="preserve"> </w:t>
      </w:r>
      <w:proofErr w:type="spellStart"/>
      <w:r w:rsidR="00994D72">
        <w:t>dans</w:t>
      </w:r>
      <w:proofErr w:type="spellEnd"/>
      <w:r w:rsidR="00994D72">
        <w:t xml:space="preserve"> la </w:t>
      </w:r>
      <w:proofErr w:type="spellStart"/>
      <w:r w:rsidR="00994D72">
        <w:t>classe</w:t>
      </w:r>
      <w:proofErr w:type="spellEnd"/>
      <w:r w:rsidR="00994D72">
        <w:t xml:space="preserve"> </w:t>
      </w:r>
      <w:proofErr w:type="spellStart"/>
      <w:r w:rsidR="00994D72" w:rsidRPr="00994D72">
        <w:rPr>
          <w:b/>
        </w:rPr>
        <w:t>Profil</w:t>
      </w:r>
      <w:proofErr w:type="spellEnd"/>
    </w:p>
    <w:p w:rsidR="00994D72" w:rsidRDefault="00AF3CFF" w:rsidP="00994D72">
      <w:pPr>
        <w:keepNext/>
        <w:ind w:firstLine="0"/>
        <w:jc w:val="center"/>
      </w:pPr>
      <w:r>
        <w:rPr>
          <w:b/>
        </w:rPr>
        <w:pict>
          <v:shape id="_x0000_i1029" type="#_x0000_t75" style="width:289.55pt;height:36.75pt">
            <v:imagedata r:id="rId14" o:title="6"/>
          </v:shape>
        </w:pict>
      </w:r>
    </w:p>
    <w:p w:rsidR="00994D72" w:rsidRPr="00154882" w:rsidRDefault="00994D72" w:rsidP="00994D72">
      <w:pPr>
        <w:pStyle w:val="Caption"/>
        <w:jc w:val="center"/>
        <w:rPr>
          <w:b/>
        </w:rPr>
      </w:pPr>
      <w:r>
        <w:t xml:space="preserve">Figure </w:t>
      </w:r>
      <w:r w:rsidR="00104B19">
        <w:t xml:space="preserve">6:l’implemenation à </w:t>
      </w:r>
      <w:proofErr w:type="spellStart"/>
      <w:r w:rsidR="00104B19">
        <w:t>ajouter</w:t>
      </w:r>
      <w:proofErr w:type="spellEnd"/>
      <w:r w:rsidR="00104B19">
        <w:t xml:space="preserve"> </w:t>
      </w:r>
      <w:proofErr w:type="spellStart"/>
      <w:r w:rsidR="00104B19">
        <w:t>dans</w:t>
      </w:r>
      <w:proofErr w:type="spellEnd"/>
      <w:r w:rsidR="00104B19">
        <w:t xml:space="preserve"> la </w:t>
      </w:r>
      <w:proofErr w:type="spellStart"/>
      <w:r w:rsidR="00104B19">
        <w:t>classe</w:t>
      </w:r>
      <w:proofErr w:type="spellEnd"/>
      <w:r w:rsidR="00104B19">
        <w:t xml:space="preserve"> </w:t>
      </w:r>
      <w:proofErr w:type="spellStart"/>
      <w:r w:rsidR="00104B19">
        <w:t>Profil</w:t>
      </w:r>
      <w:proofErr w:type="spellEnd"/>
    </w:p>
    <w:p w:rsidR="00EE0977" w:rsidRDefault="00EE0977" w:rsidP="00154882">
      <w:pPr>
        <w:ind w:firstLine="0"/>
      </w:pPr>
    </w:p>
    <w:p w:rsidR="00154882" w:rsidRDefault="000C3072" w:rsidP="00154882">
      <w:pPr>
        <w:ind w:firstLine="0"/>
      </w:pPr>
      <w:r>
        <w:t>5-</w:t>
      </w:r>
      <w:r w:rsidR="00994D72">
        <w:t xml:space="preserve">On </w:t>
      </w:r>
      <w:proofErr w:type="spellStart"/>
      <w:r w:rsidR="00994D72">
        <w:t>ecrit</w:t>
      </w:r>
      <w:proofErr w:type="spellEnd"/>
      <w:r w:rsidR="00994D72">
        <w:t xml:space="preserve"> le code ci-</w:t>
      </w:r>
      <w:proofErr w:type="spellStart"/>
      <w:r w:rsidR="00994D72">
        <w:t>dessous</w:t>
      </w:r>
      <w:proofErr w:type="spellEnd"/>
      <w:r w:rsidR="00994D72">
        <w:t xml:space="preserve"> de la </w:t>
      </w:r>
      <w:proofErr w:type="spellStart"/>
      <w:r w:rsidR="00994D72">
        <w:t>methode</w:t>
      </w:r>
      <w:proofErr w:type="spellEnd"/>
      <w:r w:rsidR="00994D72">
        <w:t xml:space="preserve"> </w:t>
      </w:r>
      <w:proofErr w:type="spellStart"/>
      <w:r w:rsidR="00994D72" w:rsidRPr="00994D72">
        <w:rPr>
          <w:b/>
        </w:rPr>
        <w:t>recupProfi</w:t>
      </w:r>
      <w:r w:rsidR="00994D72">
        <w:t>l</w:t>
      </w:r>
      <w:proofErr w:type="spellEnd"/>
      <w:r w:rsidR="00994D72">
        <w:t xml:space="preserve"> </w:t>
      </w:r>
      <w:proofErr w:type="spellStart"/>
      <w:r w:rsidR="00994D72">
        <w:t>dans</w:t>
      </w:r>
      <w:proofErr w:type="spellEnd"/>
      <w:r w:rsidR="00994D72">
        <w:t xml:space="preserve"> la </w:t>
      </w:r>
      <w:proofErr w:type="spellStart"/>
      <w:r w:rsidR="00994D72">
        <w:t>classe</w:t>
      </w:r>
      <w:proofErr w:type="spellEnd"/>
      <w:r w:rsidR="00994D72">
        <w:t xml:space="preserve"> </w:t>
      </w:r>
      <w:proofErr w:type="spellStart"/>
      <w:r w:rsidR="00994D72" w:rsidRPr="00104B19">
        <w:rPr>
          <w:b/>
        </w:rPr>
        <w:t>MainActivity</w:t>
      </w:r>
      <w:proofErr w:type="spellEnd"/>
      <w:r>
        <w:t xml:space="preserve"> </w:t>
      </w:r>
    </w:p>
    <w:p w:rsidR="00994D72" w:rsidRDefault="00AF3CFF" w:rsidP="00994D72">
      <w:pPr>
        <w:pStyle w:val="Caption"/>
        <w:keepNext/>
        <w:jc w:val="center"/>
      </w:pPr>
      <w:r>
        <w:pict>
          <v:shape id="_x0000_i1030" type="#_x0000_t75" style="width:390.05pt;height:191.3pt">
            <v:imagedata r:id="rId15" o:title="7"/>
          </v:shape>
        </w:pict>
      </w:r>
    </w:p>
    <w:p w:rsidR="000C3072" w:rsidRDefault="00994D72" w:rsidP="00994D72">
      <w:pPr>
        <w:pStyle w:val="Caption"/>
        <w:jc w:val="center"/>
      </w:pPr>
      <w:r>
        <w:t xml:space="preserve">Figure </w:t>
      </w:r>
      <w:r w:rsidR="00EE0977">
        <w:t>7</w:t>
      </w:r>
      <w:proofErr w:type="gramStart"/>
      <w:r w:rsidR="00EE0977">
        <w:t>:Code</w:t>
      </w:r>
      <w:proofErr w:type="gramEnd"/>
      <w:r w:rsidR="00EE0977">
        <w:t xml:space="preserve"> de la </w:t>
      </w:r>
      <w:proofErr w:type="spellStart"/>
      <w:r w:rsidR="00EE0977">
        <w:t>methode</w:t>
      </w:r>
      <w:proofErr w:type="spellEnd"/>
      <w:r w:rsidR="00EE0977">
        <w:t xml:space="preserve"> </w:t>
      </w:r>
      <w:proofErr w:type="spellStart"/>
      <w:r w:rsidR="00EE0977">
        <w:t>recupProfil</w:t>
      </w:r>
      <w:proofErr w:type="spellEnd"/>
    </w:p>
    <w:p w:rsidR="000C3072" w:rsidRDefault="0046754A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71005954" wp14:editId="356FF097">
                <wp:simplePos x="0" y="0"/>
                <wp:positionH relativeFrom="column">
                  <wp:posOffset>1047750</wp:posOffset>
                </wp:positionH>
                <wp:positionV relativeFrom="paragraph">
                  <wp:posOffset>255905</wp:posOffset>
                </wp:positionV>
                <wp:extent cx="3381375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A2649E" w:rsidRDefault="0046754A" w:rsidP="00104B19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05954" id="Text Box 23" o:spid="_x0000_s1033" type="#_x0000_t202" style="position:absolute;margin-left:82.5pt;margin-top:20.15pt;width:266.25pt;height:.0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" stroked="f">
                <v:textbox style="mso-fit-shape-to-text:t" inset="0,0,0,0">
                  <w:txbxContent>
                    <w:p w:rsidR="0046754A" w:rsidRPr="00A2649E" w:rsidRDefault="0046754A" w:rsidP="00104B19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07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75DDF9D" wp14:editId="67588BBC">
                <wp:simplePos x="0" y="0"/>
                <wp:positionH relativeFrom="column">
                  <wp:posOffset>1047750</wp:posOffset>
                </wp:positionH>
                <wp:positionV relativeFrom="paragraph">
                  <wp:posOffset>265430</wp:posOffset>
                </wp:positionV>
                <wp:extent cx="33813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3072" w:rsidRPr="00043788" w:rsidRDefault="000C3072" w:rsidP="000C307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67A8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DDF9D" id="Text Box 1" o:spid="_x0000_s1034" type="#_x0000_t202" style="position:absolute;margin-left:82.5pt;margin-top:20.9pt;width:266.25pt;height:.0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" stroked="f">
                <v:textbox style="mso-fit-shape-to-text:t" inset="0,0,0,0">
                  <w:txbxContent>
                    <w:p w:rsidR="000C3072" w:rsidRPr="00043788" w:rsidRDefault="000C3072" w:rsidP="000C307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67A8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A41D15">
        <w:t>6-</w:t>
      </w:r>
      <w:r w:rsidR="00994D72">
        <w:t xml:space="preserve">On lance le </w:t>
      </w:r>
      <w:proofErr w:type="spellStart"/>
      <w:r w:rsidR="00994D72">
        <w:t>projet</w:t>
      </w:r>
      <w:proofErr w:type="spellEnd"/>
      <w:r w:rsidR="00994D72">
        <w:t xml:space="preserve"> </w:t>
      </w:r>
      <w:proofErr w:type="gramStart"/>
      <w:r w:rsidR="00994D72">
        <w:t>et</w:t>
      </w:r>
      <w:proofErr w:type="gramEnd"/>
      <w:r w:rsidR="00994D72">
        <w:t xml:space="preserve"> on le teste </w:t>
      </w:r>
      <w:proofErr w:type="spellStart"/>
      <w:r w:rsidR="00994D72">
        <w:t>puis</w:t>
      </w:r>
      <w:proofErr w:type="spellEnd"/>
      <w:r w:rsidR="00994D72">
        <w:t xml:space="preserve"> on </w:t>
      </w:r>
      <w:proofErr w:type="spellStart"/>
      <w:r w:rsidR="00994D72">
        <w:t>l’arrête</w:t>
      </w:r>
      <w:proofErr w:type="spellEnd"/>
      <w:r w:rsidR="00994D72">
        <w:t xml:space="preserve"> et on le </w:t>
      </w:r>
      <w:proofErr w:type="spellStart"/>
      <w:r w:rsidR="00994D72">
        <w:t>relance</w:t>
      </w:r>
      <w:proofErr w:type="spellEnd"/>
      <w:r w:rsidR="00994D72">
        <w:t xml:space="preserve"> de nouveau on </w:t>
      </w:r>
      <w:proofErr w:type="spellStart"/>
      <w:r w:rsidR="00994D72">
        <w:t>trouve</w:t>
      </w:r>
      <w:proofErr w:type="spellEnd"/>
      <w:r w:rsidR="00994D72">
        <w:t xml:space="preserve"> que </w:t>
      </w:r>
      <w:proofErr w:type="spellStart"/>
      <w:r w:rsidR="00104B19">
        <w:t>sont</w:t>
      </w:r>
      <w:proofErr w:type="spellEnd"/>
      <w:r w:rsidR="00104B19">
        <w:t xml:space="preserve"> </w:t>
      </w:r>
      <w:proofErr w:type="spellStart"/>
      <w:r w:rsidR="00104B19">
        <w:t>sauvegardé</w:t>
      </w:r>
      <w:proofErr w:type="spellEnd"/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104B19" w:rsidP="00154882">
      <w:pPr>
        <w:ind w:firstLine="0"/>
      </w:pPr>
    </w:p>
    <w:p w:rsidR="00104B19" w:rsidRDefault="009A19BB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6AA7A3" wp14:editId="56ADFC78">
                <wp:simplePos x="0" y="0"/>
                <wp:positionH relativeFrom="column">
                  <wp:posOffset>3705225</wp:posOffset>
                </wp:positionH>
                <wp:positionV relativeFrom="paragraph">
                  <wp:posOffset>127635</wp:posOffset>
                </wp:positionV>
                <wp:extent cx="476250" cy="66675"/>
                <wp:effectExtent l="38100" t="57150" r="190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2277" id="Straight Arrow Connector 47" o:spid="_x0000_s1026" type="#_x0000_t32" style="position:absolute;margin-left:291.75pt;margin-top:10.05pt;width:37.5pt;height:5.2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AF3CFF">
        <w:rPr>
          <w:noProof/>
        </w:rPr>
        <w:pict>
          <v:shape id="_x0000_s1054" type="#_x0000_t75" style="position:absolute;margin-left:73.5pt;margin-top:-46.25pt;width:285pt;height:345.75pt;z-index:-251493376;mso-position-horizontal-relative:text;mso-position-vertical-relative:text;mso-width-relative:page;mso-height-relative:page">
            <v:imagedata r:id="rId16" o:title="8"/>
          </v:shape>
        </w:pict>
      </w:r>
    </w:p>
    <w:p w:rsidR="00104B19" w:rsidRDefault="009A19BB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6AA7A3" wp14:editId="56ADFC78">
                <wp:simplePos x="0" y="0"/>
                <wp:positionH relativeFrom="column">
                  <wp:posOffset>3790315</wp:posOffset>
                </wp:positionH>
                <wp:positionV relativeFrom="paragraph">
                  <wp:posOffset>234315</wp:posOffset>
                </wp:positionV>
                <wp:extent cx="352425" cy="85725"/>
                <wp:effectExtent l="19050" t="5715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4493" id="Straight Arrow Connector 46" o:spid="_x0000_s1026" type="#_x0000_t32" style="position:absolute;margin-left:298.45pt;margin-top:18.45pt;width:27.75pt;height:6.7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</w:p>
    <w:p w:rsidR="00A41D15" w:rsidRDefault="00A41D15" w:rsidP="00A41D15">
      <w:pPr>
        <w:keepNext/>
        <w:ind w:firstLine="0"/>
        <w:jc w:val="center"/>
      </w:pPr>
    </w:p>
    <w:p w:rsidR="00EE0977" w:rsidRDefault="009A19BB" w:rsidP="00154882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06AA7A3" wp14:editId="56ADFC78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457200" cy="57150"/>
                <wp:effectExtent l="0" t="57150" r="1905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35F0" id="Straight Arrow Connector 45" o:spid="_x0000_s1026" type="#_x0000_t32" style="position:absolute;margin-left:290.25pt;margin-top:.75pt;width:36pt;height:4.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</w:p>
    <w:p w:rsidR="009A19BB" w:rsidRDefault="009A19BB" w:rsidP="00154882">
      <w:pPr>
        <w:ind w:firstLine="0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22952544" wp14:editId="4EC368E2">
                <wp:simplePos x="0" y="0"/>
                <wp:positionH relativeFrom="column">
                  <wp:posOffset>1019175</wp:posOffset>
                </wp:positionH>
                <wp:positionV relativeFrom="paragraph">
                  <wp:posOffset>10160</wp:posOffset>
                </wp:positionV>
                <wp:extent cx="36195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4B19" w:rsidRPr="002471F3" w:rsidRDefault="00104B19" w:rsidP="00104B1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EE0977">
                              <w:t>8</w:t>
                            </w:r>
                            <w:proofErr w:type="gramStart"/>
                            <w:r w:rsidR="00EE0977">
                              <w:t>:Resultat</w:t>
                            </w:r>
                            <w:proofErr w:type="gramEnd"/>
                            <w:r w:rsidR="00EE0977"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2544" id="Text Box 26" o:spid="_x0000_s1035" type="#_x0000_t202" style="position:absolute;margin-left:80.25pt;margin-top:.8pt;width:285pt;height:.05pt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" stroked="f">
                <v:textbox style="mso-fit-shape-to-text:t" inset="0,0,0,0">
                  <w:txbxContent>
                    <w:p w:rsidR="00104B19" w:rsidRPr="002471F3" w:rsidRDefault="00104B19" w:rsidP="00104B1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EE0977">
                        <w:t>8:Resultat final</w:t>
                      </w:r>
                    </w:p>
                  </w:txbxContent>
                </v:textbox>
              </v:shape>
            </w:pict>
          </mc:Fallback>
        </mc:AlternateContent>
      </w:r>
    </w:p>
    <w:p w:rsidR="00154882" w:rsidRDefault="00A41D15" w:rsidP="00154882">
      <w:pPr>
        <w:ind w:firstLine="0"/>
      </w:pPr>
      <w:r>
        <w:t>7-</w:t>
      </w:r>
      <w:r w:rsidR="00104B19">
        <w:t xml:space="preserve">on </w:t>
      </w:r>
      <w:proofErr w:type="spellStart"/>
      <w:r w:rsidR="00104B19">
        <w:t>stoppe</w:t>
      </w:r>
      <w:proofErr w:type="spellEnd"/>
      <w:r w:rsidR="00104B19">
        <w:t xml:space="preserve"> le </w:t>
      </w:r>
      <w:proofErr w:type="spellStart"/>
      <w:r w:rsidR="00104B19">
        <w:t>projet</w:t>
      </w:r>
      <w:proofErr w:type="spellEnd"/>
      <w:r w:rsidR="00104B19">
        <w:t xml:space="preserve"> </w:t>
      </w:r>
      <w:proofErr w:type="gramStart"/>
      <w:r w:rsidR="00104B19">
        <w:t>et</w:t>
      </w:r>
      <w:proofErr w:type="gramEnd"/>
      <w:r w:rsidR="00104B19">
        <w:t xml:space="preserve"> on laisse </w:t>
      </w:r>
      <w:proofErr w:type="spellStart"/>
      <w:r w:rsidR="00104B19">
        <w:t>l’appareil</w:t>
      </w:r>
      <w:proofErr w:type="spellEnd"/>
      <w:r w:rsidR="00104B19">
        <w:t xml:space="preserve"> </w:t>
      </w:r>
      <w:proofErr w:type="spellStart"/>
      <w:r w:rsidR="00104B19">
        <w:t>en</w:t>
      </w:r>
      <w:proofErr w:type="spellEnd"/>
      <w:r w:rsidR="00104B19">
        <w:t xml:space="preserve"> </w:t>
      </w:r>
      <w:proofErr w:type="spellStart"/>
      <w:r w:rsidR="00104B19">
        <w:t>marche</w:t>
      </w:r>
      <w:proofErr w:type="spellEnd"/>
      <w:r w:rsidR="00104B19">
        <w:t xml:space="preserve"> et on accede au </w:t>
      </w:r>
      <w:proofErr w:type="spellStart"/>
      <w:r w:rsidR="00104B19">
        <w:t>parametres</w:t>
      </w:r>
      <w:proofErr w:type="spellEnd"/>
      <w:r w:rsidR="00104B19">
        <w:t xml:space="preserve"> du telephone </w:t>
      </w:r>
      <w:proofErr w:type="spellStart"/>
      <w:r w:rsidR="00104B19">
        <w:t>puis</w:t>
      </w:r>
      <w:proofErr w:type="spellEnd"/>
      <w:r w:rsidR="00104B19">
        <w:t xml:space="preserve"> applications </w:t>
      </w:r>
      <w:proofErr w:type="spellStart"/>
      <w:r w:rsidR="00104B19">
        <w:t>puis</w:t>
      </w:r>
      <w:proofErr w:type="spellEnd"/>
      <w:r w:rsidR="00104B19">
        <w:t xml:space="preserve"> on </w:t>
      </w:r>
      <w:proofErr w:type="spellStart"/>
      <w:r w:rsidR="00104B19">
        <w:t>cherche</w:t>
      </w:r>
      <w:proofErr w:type="spellEnd"/>
      <w:r w:rsidR="00104B19">
        <w:t xml:space="preserve"> </w:t>
      </w:r>
      <w:proofErr w:type="spellStart"/>
      <w:r w:rsidR="00104B19">
        <w:t>notre</w:t>
      </w:r>
      <w:proofErr w:type="spellEnd"/>
      <w:r w:rsidR="00104B19">
        <w:t xml:space="preserve"> application du </w:t>
      </w:r>
      <w:proofErr w:type="spellStart"/>
      <w:r w:rsidR="00104B19">
        <w:t>projet</w:t>
      </w:r>
      <w:proofErr w:type="spellEnd"/>
      <w:r w:rsidR="00104B19">
        <w:t xml:space="preserve"> et on clique sur le </w:t>
      </w:r>
      <w:proofErr w:type="spellStart"/>
      <w:r w:rsidR="00104B19">
        <w:t>boutton</w:t>
      </w:r>
      <w:proofErr w:type="spellEnd"/>
      <w:r w:rsidR="00104B19">
        <w:t xml:space="preserve"> </w:t>
      </w:r>
      <w:proofErr w:type="spellStart"/>
      <w:r w:rsidR="00104B19">
        <w:t>stockage</w:t>
      </w:r>
      <w:proofErr w:type="spellEnd"/>
    </w:p>
    <w:p w:rsidR="00867A8E" w:rsidRDefault="009A19BB" w:rsidP="009A19BB">
      <w:pPr>
        <w:ind w:firstLine="0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6AA7A3" wp14:editId="56ADFC78">
                <wp:simplePos x="0" y="0"/>
                <wp:positionH relativeFrom="column">
                  <wp:posOffset>4010025</wp:posOffset>
                </wp:positionH>
                <wp:positionV relativeFrom="paragraph">
                  <wp:posOffset>2647315</wp:posOffset>
                </wp:positionV>
                <wp:extent cx="57150" cy="476250"/>
                <wp:effectExtent l="57150" t="38100" r="381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92C6" id="Straight Arrow Connector 27" o:spid="_x0000_s1026" type="#_x0000_t32" style="position:absolute;margin-left:315.75pt;margin-top:208.45pt;width:4.5pt;height:37.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5028E1" wp14:editId="403CED25">
                <wp:simplePos x="0" y="0"/>
                <wp:positionH relativeFrom="column">
                  <wp:posOffset>1581150</wp:posOffset>
                </wp:positionH>
                <wp:positionV relativeFrom="paragraph">
                  <wp:posOffset>2636520</wp:posOffset>
                </wp:positionV>
                <wp:extent cx="57150" cy="476250"/>
                <wp:effectExtent l="57150" t="38100" r="3810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C459" id="Straight Arrow Connector 39" o:spid="_x0000_s1026" type="#_x0000_t32" style="position:absolute;margin-left:124.5pt;margin-top:207.6pt;width:4.5pt;height:37.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4D367403" wp14:editId="3D0D743A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6772275" cy="63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9A19BB" w:rsidRDefault="009A19BB" w:rsidP="0046754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 w:rsidRPr="009A19BB">
                              <w:rPr>
                                <w:noProof/>
                                <w:szCs w:val="24"/>
                              </w:rPr>
                              <w:t>Figure 9: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t>La taille des données sauvegardés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7403" id="Text Box 36" o:spid="_x0000_s1036" type="#_x0000_t202" style="position:absolute;margin-left:0;margin-top:256.5pt;width:533.25pt;height:.05pt;z-index:-251515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" stroked="f">
                <v:textbox style="mso-fit-shape-to-text:t" inset="0,0,0,0">
                  <w:txbxContent>
                    <w:p w:rsidR="0046754A" w:rsidRPr="009A19BB" w:rsidRDefault="009A19BB" w:rsidP="0046754A">
                      <w:pPr>
                        <w:pStyle w:val="Caption"/>
                        <w:jc w:val="center"/>
                        <w:rPr>
                          <w:noProof/>
                          <w:szCs w:val="24"/>
                        </w:rPr>
                      </w:pPr>
                      <w:r w:rsidRPr="009A19BB">
                        <w:rPr>
                          <w:noProof/>
                          <w:szCs w:val="24"/>
                        </w:rPr>
                        <w:t>Figure 9:</w:t>
                      </w:r>
                      <w:r>
                        <w:rPr>
                          <w:noProof/>
                          <w:szCs w:val="24"/>
                        </w:rPr>
                        <w:t>La taille des données sauvegardés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CFF">
        <w:rPr>
          <w:noProof/>
        </w:rPr>
        <w:pict>
          <v:shape id="_x0000_s1055" type="#_x0000_t75" style="position:absolute;margin-left:95.25pt;margin-top:18pt;width:277.5pt;height:237pt;z-index:-251476992;mso-position-horizontal-relative:text;mso-position-vertical-relative:text;mso-width-relative:page;mso-height-relative:page">
            <v:imagedata r:id="rId17" o:title="final" cropbottom="35081f"/>
          </v:shape>
        </w:pict>
      </w:r>
      <w:proofErr w:type="gramStart"/>
      <w:r w:rsidR="00104B19">
        <w:t>et</w:t>
      </w:r>
      <w:proofErr w:type="gramEnd"/>
      <w:r w:rsidR="00104B19">
        <w:t xml:space="preserve"> on </w:t>
      </w:r>
      <w:proofErr w:type="spellStart"/>
      <w:r w:rsidR="00104B19">
        <w:t>voir</w:t>
      </w:r>
      <w:proofErr w:type="spellEnd"/>
      <w:r w:rsidR="00104B19">
        <w:t xml:space="preserve"> que les </w:t>
      </w:r>
      <w:proofErr w:type="spellStart"/>
      <w:r w:rsidR="00104B19">
        <w:t>données</w:t>
      </w:r>
      <w:proofErr w:type="spellEnd"/>
      <w:r w:rsidR="00104B19">
        <w:t xml:space="preserve"> </w:t>
      </w:r>
      <w:proofErr w:type="spellStart"/>
      <w:r w:rsidR="00104B19">
        <w:t>sont</w:t>
      </w:r>
      <w:proofErr w:type="spellEnd"/>
      <w:r w:rsidR="00104B19">
        <w:t xml:space="preserve"> </w:t>
      </w:r>
      <w:proofErr w:type="spellStart"/>
      <w:r w:rsidR="00104B19">
        <w:t>vraiment</w:t>
      </w:r>
      <w:proofErr w:type="spellEnd"/>
      <w:r w:rsidR="00104B19">
        <w:t xml:space="preserve"> </w:t>
      </w:r>
      <w:proofErr w:type="spellStart"/>
      <w:r w:rsidR="00104B19">
        <w:t>sauvegardés</w:t>
      </w:r>
      <w:proofErr w:type="spellEnd"/>
    </w:p>
    <w:p w:rsidR="00867A8E" w:rsidRDefault="00867A8E">
      <w:r>
        <w:br w:type="page"/>
      </w:r>
    </w:p>
    <w:p w:rsidR="00AC4131" w:rsidRDefault="00EE0977" w:rsidP="009A19BB">
      <w:pPr>
        <w:ind w:firstLine="0"/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1F18772" wp14:editId="59E626AF">
                <wp:simplePos x="0" y="0"/>
                <wp:positionH relativeFrom="rightMargin">
                  <wp:align>left</wp:align>
                </wp:positionH>
                <wp:positionV relativeFrom="paragraph">
                  <wp:posOffset>4481195</wp:posOffset>
                </wp:positionV>
                <wp:extent cx="4524375" cy="635"/>
                <wp:effectExtent l="0" t="0" r="952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943465" w:rsidRDefault="0046754A" w:rsidP="00EE097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8772" id="Text Box 35" o:spid="_x0000_s1037" type="#_x0000_t202" style="position:absolute;margin-left:0;margin-top:352.85pt;width:356.25pt;height:.05pt;z-index:-2515179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" stroked="f">
                <v:textbox style="mso-fit-shape-to-text:t" inset="0,0,0,0">
                  <w:txbxContent>
                    <w:p w:rsidR="0046754A" w:rsidRPr="00943465" w:rsidRDefault="0046754A" w:rsidP="00EE097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E88A2DD" wp14:editId="4ADCCF6D">
                <wp:simplePos x="0" y="0"/>
                <wp:positionH relativeFrom="margin">
                  <wp:posOffset>-1381125</wp:posOffset>
                </wp:positionH>
                <wp:positionV relativeFrom="paragraph">
                  <wp:posOffset>4509770</wp:posOffset>
                </wp:positionV>
                <wp:extent cx="68770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1D15" w:rsidRPr="00A62E5C" w:rsidRDefault="00A41D15" w:rsidP="00EE097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8A2DD" id="Text Box 12" o:spid="_x0000_s1038" type="#_x0000_t202" style="position:absolute;margin-left:-108.75pt;margin-top:355.1pt;width:541.5pt;height:.05pt;z-index:-251571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sJLQIAAGcEAAAOAAAAZHJzL2Uyb0RvYy54bWysVMFu2zAMvQ/YPwi6L04yNC2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" stroked="f">
                <v:textbox style="mso-fit-shape-to-text:t" inset="0,0,0,0">
                  <w:txbxContent>
                    <w:p w:rsidR="00A41D15" w:rsidRPr="00A62E5C" w:rsidRDefault="00A41D15" w:rsidP="00EE097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F67D95" wp14:editId="483C9A6A">
                <wp:simplePos x="0" y="0"/>
                <wp:positionH relativeFrom="margin">
                  <wp:posOffset>152400</wp:posOffset>
                </wp:positionH>
                <wp:positionV relativeFrom="paragraph">
                  <wp:posOffset>4808220</wp:posOffset>
                </wp:positionV>
                <wp:extent cx="687705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E8517D" w:rsidRDefault="0046754A" w:rsidP="00EE097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67D95" id="Text Box 33" o:spid="_x0000_s1039" type="#_x0000_t202" style="position:absolute;margin-left:12pt;margin-top:378.6pt;width:541.5pt;height:.05pt;z-index:-251522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" stroked="f">
                <v:textbox style="mso-fit-shape-to-text:t" inset="0,0,0,0">
                  <w:txbxContent>
                    <w:p w:rsidR="0046754A" w:rsidRPr="00E8517D" w:rsidRDefault="0046754A" w:rsidP="00EE097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54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C0E1CFE" wp14:editId="247B36AC">
                <wp:simplePos x="0" y="0"/>
                <wp:positionH relativeFrom="column">
                  <wp:posOffset>-714375</wp:posOffset>
                </wp:positionH>
                <wp:positionV relativeFrom="paragraph">
                  <wp:posOffset>5467350</wp:posOffset>
                </wp:positionV>
                <wp:extent cx="294322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754A" w:rsidRPr="004A00A9" w:rsidRDefault="0046754A" w:rsidP="00867A8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1CFE" id="Text Box 34" o:spid="_x0000_s1040" type="#_x0000_t202" style="position:absolute;margin-left:-56.25pt;margin-top:430.5pt;width:231.75pt;height:.0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" stroked="f">
                <v:textbox style="mso-fit-shape-to-text:t" inset="0,0,0,0">
                  <w:txbxContent>
                    <w:p w:rsidR="0046754A" w:rsidRPr="004A00A9" w:rsidRDefault="0046754A" w:rsidP="00867A8E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7A8E">
        <w:t xml:space="preserve">8-Voir le </w:t>
      </w:r>
      <w:proofErr w:type="spellStart"/>
      <w:r w:rsidR="00867A8E">
        <w:t>chemin</w:t>
      </w:r>
      <w:proofErr w:type="spellEnd"/>
      <w:r w:rsidR="00867A8E">
        <w:t xml:space="preserve"> du </w:t>
      </w:r>
      <w:proofErr w:type="spellStart"/>
      <w:r w:rsidR="00867A8E">
        <w:t>fichier</w:t>
      </w:r>
      <w:proofErr w:type="spellEnd"/>
      <w:r w:rsidR="00867A8E">
        <w:t xml:space="preserve"> </w:t>
      </w:r>
      <w:proofErr w:type="spellStart"/>
      <w:r w:rsidR="00867A8E">
        <w:t>ou</w:t>
      </w:r>
      <w:proofErr w:type="spellEnd"/>
      <w:r w:rsidR="00867A8E">
        <w:t xml:space="preserve"> les </w:t>
      </w:r>
      <w:proofErr w:type="spellStart"/>
      <w:r w:rsidR="00867A8E">
        <w:t>données</w:t>
      </w:r>
      <w:proofErr w:type="spellEnd"/>
      <w:r w:rsidR="00867A8E">
        <w:t xml:space="preserve"> </w:t>
      </w:r>
      <w:proofErr w:type="spellStart"/>
      <w:r w:rsidR="00867A8E">
        <w:t>sont</w:t>
      </w:r>
      <w:proofErr w:type="spellEnd"/>
      <w:r w:rsidR="00867A8E">
        <w:t xml:space="preserve"> </w:t>
      </w:r>
      <w:proofErr w:type="spellStart"/>
      <w:r w:rsidR="00867A8E">
        <w:t>stockées</w:t>
      </w:r>
      <w:proofErr w:type="spellEnd"/>
    </w:p>
    <w:p w:rsidR="00867A8E" w:rsidRDefault="00867A8E" w:rsidP="00867A8E">
      <w:pPr>
        <w:keepNext/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5028E1" wp14:editId="403CED25">
                <wp:simplePos x="0" y="0"/>
                <wp:positionH relativeFrom="column">
                  <wp:posOffset>2486024</wp:posOffset>
                </wp:positionH>
                <wp:positionV relativeFrom="paragraph">
                  <wp:posOffset>3583305</wp:posOffset>
                </wp:positionV>
                <wp:extent cx="390525" cy="295275"/>
                <wp:effectExtent l="38100" t="38100" r="285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0A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5.75pt;margin-top:282.15pt;width:30.75pt;height:23.2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 w:rsidRPr="00867A8E">
        <w:rPr>
          <w:noProof/>
          <w:lang w:val="fr-FR" w:eastAsia="fr-FR"/>
        </w:rPr>
        <w:drawing>
          <wp:inline distT="0" distB="0" distL="0" distR="0">
            <wp:extent cx="5048250" cy="5553075"/>
            <wp:effectExtent l="0" t="0" r="0" b="9525"/>
            <wp:docPr id="4" name="Picture 4" descr="C:\Users\TOP\Desktop\3éme année universitaire\Développement Mobile\atelier\Lab04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P\Desktop\3éme année universitaire\Développement Mobile\atelier\Lab04\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8E" w:rsidRPr="00154882" w:rsidRDefault="00867A8E" w:rsidP="00867A8E">
      <w:pPr>
        <w:pStyle w:val="Caption"/>
        <w:jc w:val="center"/>
      </w:pPr>
      <w:r>
        <w:t>Figure 10</w:t>
      </w:r>
      <w:r w:rsidR="009D1BA0">
        <w:t xml:space="preserve">:chemin du </w:t>
      </w:r>
      <w:proofErr w:type="spellStart"/>
      <w:r w:rsidR="009D1BA0">
        <w:t>fichier</w:t>
      </w:r>
      <w:proofErr w:type="spellEnd"/>
      <w:r w:rsidR="009D1BA0">
        <w:t xml:space="preserve"> des don</w:t>
      </w:r>
      <w:bookmarkStart w:id="0" w:name="_GoBack"/>
      <w:bookmarkEnd w:id="0"/>
      <w:r w:rsidR="009D1BA0">
        <w:t>nées</w:t>
      </w:r>
    </w:p>
    <w:sectPr w:rsidR="00867A8E" w:rsidRPr="00154882" w:rsidSect="005028E6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2240" w:h="15840"/>
      <w:pgMar w:top="1440" w:right="1440" w:bottom="1440" w:left="1440" w:header="737" w:footer="358" w:gutter="0"/>
      <w:pgNumType w:start="0" w:chapStyle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FF" w:rsidRDefault="00AF3CFF">
      <w:pPr>
        <w:spacing w:line="240" w:lineRule="auto"/>
      </w:pPr>
      <w:r>
        <w:separator/>
      </w:r>
    </w:p>
    <w:p w:rsidR="00AF3CFF" w:rsidRDefault="00AF3CFF"/>
  </w:endnote>
  <w:endnote w:type="continuationSeparator" w:id="0">
    <w:p w:rsidR="00AF3CFF" w:rsidRDefault="00AF3CFF">
      <w:pPr>
        <w:spacing w:line="240" w:lineRule="auto"/>
      </w:pPr>
      <w:r>
        <w:continuationSeparator/>
      </w:r>
    </w:p>
    <w:p w:rsidR="00AF3CFF" w:rsidRDefault="00AF3C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028E6" w:rsidRPr="003233A3" w:rsidTr="00F0743C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:rsidR="005028E6" w:rsidRPr="003233A3" w:rsidRDefault="005028E6" w:rsidP="005028E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:rsidR="005028E6" w:rsidRPr="003233A3" w:rsidRDefault="005028E6" w:rsidP="005028E6">
          <w:pPr>
            <w:pStyle w:val="Header"/>
            <w:jc w:val="right"/>
            <w:rPr>
              <w:caps/>
              <w:sz w:val="18"/>
            </w:rPr>
          </w:pPr>
        </w:p>
      </w:tc>
    </w:tr>
  </w:tbl>
  <w:p w:rsidR="005028E6" w:rsidRDefault="005028E6">
    <w:pPr>
      <w:pStyle w:val="Footer"/>
    </w:pPr>
  </w:p>
  <w:p w:rsidR="00192233" w:rsidRPr="005028E6" w:rsidRDefault="00C80FEA">
    <w:pPr>
      <w:pStyle w:val="Footer"/>
    </w:pPr>
    <w:proofErr w:type="spellStart"/>
    <w:r>
      <w:t>Année</w:t>
    </w:r>
    <w:proofErr w:type="spellEnd"/>
    <w:r>
      <w:t xml:space="preserve"> </w:t>
    </w:r>
    <w:proofErr w:type="spellStart"/>
    <w:r>
      <w:t>Univé</w:t>
    </w:r>
    <w:r w:rsidR="005028E6">
      <w:t>rsitaire</w:t>
    </w:r>
    <w:proofErr w:type="spellEnd"/>
    <w:r w:rsidR="005028E6">
      <w:t xml:space="preserve"> 2024-2025</w:t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  <w:t xml:space="preserve">Page </w:t>
    </w:r>
    <w:sdt>
      <w:sdtPr>
        <w:id w:val="8480616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28E6">
          <w:fldChar w:fldCharType="begin"/>
        </w:r>
        <w:r w:rsidR="005028E6">
          <w:instrText xml:space="preserve"> PAGE   \* MERGEFORMAT </w:instrText>
        </w:r>
        <w:r w:rsidR="005028E6">
          <w:fldChar w:fldCharType="separate"/>
        </w:r>
        <w:r w:rsidR="009D1BA0">
          <w:rPr>
            <w:noProof/>
          </w:rPr>
          <w:t>7</w:t>
        </w:r>
        <w:r w:rsidR="005028E6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92233" w:rsidRPr="003233A3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:rsidR="00192233" w:rsidRPr="003233A3" w:rsidRDefault="00192233" w:rsidP="005422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:rsidR="00192233" w:rsidRPr="003233A3" w:rsidRDefault="00192233">
          <w:pPr>
            <w:pStyle w:val="Header"/>
            <w:jc w:val="right"/>
            <w:rPr>
              <w:caps/>
              <w:sz w:val="18"/>
            </w:rPr>
          </w:pPr>
        </w:p>
      </w:tc>
    </w:tr>
    <w:tr w:rsidR="00192233" w:rsidRPr="003233A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92233" w:rsidRPr="003233A3" w:rsidRDefault="00192233" w:rsidP="0054227B">
          <w:pPr>
            <w:pStyle w:val="Footer"/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92233" w:rsidRPr="003233A3" w:rsidRDefault="00192233" w:rsidP="005028E6">
          <w:pPr>
            <w:pStyle w:val="Footer"/>
            <w:rPr>
              <w:caps/>
              <w:sz w:val="18"/>
              <w:szCs w:val="18"/>
            </w:rPr>
          </w:pPr>
        </w:p>
      </w:tc>
    </w:tr>
  </w:tbl>
  <w:sdt>
    <w:sdtPr>
      <w:alias w:val="Author"/>
      <w:tag w:val=""/>
      <w:id w:val="1534151868"/>
      <w:placeholder>
        <w:docPart w:val="ED70E3AE98964B5F8D89BE7B8453923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92233" w:rsidRPr="003233A3" w:rsidRDefault="005028E6" w:rsidP="005028E6">
        <w:pPr>
          <w:ind w:firstLine="0"/>
        </w:pPr>
        <w:proofErr w:type="spellStart"/>
        <w:r>
          <w:t>Année</w:t>
        </w:r>
        <w:proofErr w:type="spellEnd"/>
        <w:r>
          <w:t xml:space="preserve"> </w:t>
        </w:r>
        <w:proofErr w:type="spellStart"/>
        <w:r>
          <w:t>Universitaire</w:t>
        </w:r>
        <w:proofErr w:type="spellEnd"/>
        <w:r>
          <w:t xml:space="preserve"> 2024-2025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FF" w:rsidRDefault="00AF3CFF">
      <w:pPr>
        <w:spacing w:line="240" w:lineRule="auto"/>
      </w:pPr>
      <w:r>
        <w:separator/>
      </w:r>
    </w:p>
    <w:p w:rsidR="00AF3CFF" w:rsidRDefault="00AF3CFF"/>
  </w:footnote>
  <w:footnote w:type="continuationSeparator" w:id="0">
    <w:p w:rsidR="00AF3CFF" w:rsidRDefault="00AF3CFF">
      <w:pPr>
        <w:spacing w:line="240" w:lineRule="auto"/>
      </w:pPr>
      <w:r>
        <w:continuationSeparator/>
      </w:r>
    </w:p>
    <w:p w:rsidR="00AF3CFF" w:rsidRDefault="00AF3C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33" w:rsidRDefault="00192233">
    <w:pPr>
      <w:pStyle w:val="Header"/>
    </w:pPr>
  </w:p>
  <w:p w:rsidR="00192233" w:rsidRDefault="0019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33" w:rsidRDefault="00192233">
    <w:pPr>
      <w:pStyle w:val="Header"/>
    </w:pPr>
  </w:p>
  <w:p w:rsidR="00192233" w:rsidRDefault="00192233" w:rsidP="00323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8EB5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B804372"/>
    <w:multiLevelType w:val="hybridMultilevel"/>
    <w:tmpl w:val="4AA4F3A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2B397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10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A3"/>
    <w:rsid w:val="000447B5"/>
    <w:rsid w:val="00051700"/>
    <w:rsid w:val="00056CF5"/>
    <w:rsid w:val="00083E20"/>
    <w:rsid w:val="000A148A"/>
    <w:rsid w:val="000C3072"/>
    <w:rsid w:val="000D3F41"/>
    <w:rsid w:val="00104B19"/>
    <w:rsid w:val="00154882"/>
    <w:rsid w:val="00192233"/>
    <w:rsid w:val="001D453C"/>
    <w:rsid w:val="002303CE"/>
    <w:rsid w:val="00250276"/>
    <w:rsid w:val="003233A3"/>
    <w:rsid w:val="00355DCA"/>
    <w:rsid w:val="00397F80"/>
    <w:rsid w:val="00461BD4"/>
    <w:rsid w:val="00462B00"/>
    <w:rsid w:val="0046754A"/>
    <w:rsid w:val="004B03EB"/>
    <w:rsid w:val="005028E6"/>
    <w:rsid w:val="0054227B"/>
    <w:rsid w:val="00551A02"/>
    <w:rsid w:val="005534FA"/>
    <w:rsid w:val="005D3A03"/>
    <w:rsid w:val="00686FB4"/>
    <w:rsid w:val="007505B9"/>
    <w:rsid w:val="007947EF"/>
    <w:rsid w:val="007E0DB9"/>
    <w:rsid w:val="007E12B7"/>
    <w:rsid w:val="008002C0"/>
    <w:rsid w:val="00837D5C"/>
    <w:rsid w:val="00867A8E"/>
    <w:rsid w:val="008C5323"/>
    <w:rsid w:val="00994D72"/>
    <w:rsid w:val="009A19BB"/>
    <w:rsid w:val="009A6A3B"/>
    <w:rsid w:val="009C2187"/>
    <w:rsid w:val="009D1BA0"/>
    <w:rsid w:val="00A02B6E"/>
    <w:rsid w:val="00A41D15"/>
    <w:rsid w:val="00A86B52"/>
    <w:rsid w:val="00AC4131"/>
    <w:rsid w:val="00AD19CB"/>
    <w:rsid w:val="00AF3CFF"/>
    <w:rsid w:val="00B11436"/>
    <w:rsid w:val="00B71745"/>
    <w:rsid w:val="00B823AA"/>
    <w:rsid w:val="00B909A0"/>
    <w:rsid w:val="00BA45DB"/>
    <w:rsid w:val="00BC7C69"/>
    <w:rsid w:val="00BD2E69"/>
    <w:rsid w:val="00BE5DD7"/>
    <w:rsid w:val="00BF4184"/>
    <w:rsid w:val="00C0601E"/>
    <w:rsid w:val="00C31D30"/>
    <w:rsid w:val="00C42725"/>
    <w:rsid w:val="00C608E2"/>
    <w:rsid w:val="00C80FEA"/>
    <w:rsid w:val="00CD6E39"/>
    <w:rsid w:val="00CF6E91"/>
    <w:rsid w:val="00D04C24"/>
    <w:rsid w:val="00D85B68"/>
    <w:rsid w:val="00DE6462"/>
    <w:rsid w:val="00E6004D"/>
    <w:rsid w:val="00E81978"/>
    <w:rsid w:val="00EC166A"/>
    <w:rsid w:val="00EE0977"/>
    <w:rsid w:val="00F379B7"/>
    <w:rsid w:val="00F525FA"/>
    <w:rsid w:val="00F7058C"/>
    <w:rsid w:val="00FE361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B3C9"/>
  <w15:chartTrackingRefBased/>
  <w15:docId w15:val="{E9F784D0-8C35-4B79-9E02-05C910E1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E6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083E20"/>
    <w:rPr>
      <w:color w:val="5F5F5F" w:themeColor="hyperlink"/>
      <w:u w:val="single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79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70E3AE98964B5F8D89BE7B84539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37E8-2AA3-4BC6-BFF9-EF9986F43242}"/>
      </w:docPartPr>
      <w:docPartBody>
        <w:p w:rsidR="00402D7B" w:rsidRDefault="0097516A" w:rsidP="0097516A">
          <w:pPr>
            <w:pStyle w:val="ED70E3AE98964B5F8D89BE7B8453923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6A"/>
    <w:rsid w:val="000327F2"/>
    <w:rsid w:val="00402D7B"/>
    <w:rsid w:val="00514A16"/>
    <w:rsid w:val="00961DEA"/>
    <w:rsid w:val="0097516A"/>
    <w:rsid w:val="00BA76F2"/>
    <w:rsid w:val="00BB17F6"/>
    <w:rsid w:val="00D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DB9C5F25840A5B825F668FC20F0C2">
    <w:name w:val="4C7DB9C5F25840A5B825F668FC20F0C2"/>
  </w:style>
  <w:style w:type="paragraph" w:customStyle="1" w:styleId="AC24ABD33D1E4FCD9D9E491ED1A54BA5">
    <w:name w:val="AC24ABD33D1E4FCD9D9E491ED1A54BA5"/>
  </w:style>
  <w:style w:type="paragraph" w:customStyle="1" w:styleId="FEA12B5CE8A14EB9BD33D9EA4ED570F1">
    <w:name w:val="FEA12B5CE8A14EB9BD33D9EA4ED570F1"/>
  </w:style>
  <w:style w:type="paragraph" w:customStyle="1" w:styleId="94B0924564D9421DA464BDA2B952A0AE">
    <w:name w:val="94B0924564D9421DA464BDA2B952A0AE"/>
  </w:style>
  <w:style w:type="paragraph" w:customStyle="1" w:styleId="168527F22E1C4476A357F3757E581BE7">
    <w:name w:val="168527F22E1C4476A357F3757E581BE7"/>
  </w:style>
  <w:style w:type="paragraph" w:customStyle="1" w:styleId="C90B15271E574B2686E7395EAA46E725">
    <w:name w:val="C90B15271E574B2686E7395EAA46E72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D986A3AFA0F4D34A22BD7FD937F1A7C">
    <w:name w:val="2D986A3AFA0F4D34A22BD7FD937F1A7C"/>
  </w:style>
  <w:style w:type="paragraph" w:customStyle="1" w:styleId="5A7303344A224E2A9DECB2C29657EE01">
    <w:name w:val="5A7303344A224E2A9DECB2C29657EE01"/>
  </w:style>
  <w:style w:type="paragraph" w:customStyle="1" w:styleId="23447F00E27B4B81A73085AFF1B95AC2">
    <w:name w:val="23447F00E27B4B81A73085AFF1B95AC2"/>
  </w:style>
  <w:style w:type="paragraph" w:customStyle="1" w:styleId="FA0E8C6CCA9546559E226D6AFD456258">
    <w:name w:val="FA0E8C6CCA9546559E226D6AFD456258"/>
  </w:style>
  <w:style w:type="paragraph" w:customStyle="1" w:styleId="57984B48CC484BA2AFD235F779622CB8">
    <w:name w:val="57984B48CC484BA2AFD235F779622CB8"/>
  </w:style>
  <w:style w:type="paragraph" w:customStyle="1" w:styleId="0CE721AF1CE74178BE37F42CDC7EA508">
    <w:name w:val="0CE721AF1CE74178BE37F42CDC7EA508"/>
  </w:style>
  <w:style w:type="paragraph" w:customStyle="1" w:styleId="DA2B03779AC84444A1AAE46B3D3967FA">
    <w:name w:val="DA2B03779AC84444A1AAE46B3D3967FA"/>
  </w:style>
  <w:style w:type="paragraph" w:customStyle="1" w:styleId="A5DAC23494F74473AA27E1E38B6026CE">
    <w:name w:val="A5DAC23494F74473AA27E1E38B6026CE"/>
  </w:style>
  <w:style w:type="paragraph" w:customStyle="1" w:styleId="F3BDC44AAF2B48BC83C64D151D9464EE">
    <w:name w:val="F3BDC44AAF2B48BC83C64D151D9464EE"/>
  </w:style>
  <w:style w:type="paragraph" w:customStyle="1" w:styleId="2F92259ABD7449CEBBB690EDE95468D0">
    <w:name w:val="2F92259ABD7449CEBBB690EDE95468D0"/>
  </w:style>
  <w:style w:type="paragraph" w:customStyle="1" w:styleId="EF178C21DBD049C0901D6EB19DCA05D4">
    <w:name w:val="EF178C21DBD049C0901D6EB19DCA05D4"/>
  </w:style>
  <w:style w:type="paragraph" w:customStyle="1" w:styleId="803CBF32191D4B71B89E5637B1D365E5">
    <w:name w:val="803CBF32191D4B71B89E5637B1D365E5"/>
  </w:style>
  <w:style w:type="paragraph" w:customStyle="1" w:styleId="B959EC67DF3E46BBB5E979A3F0C73816">
    <w:name w:val="B959EC67DF3E46BBB5E979A3F0C73816"/>
  </w:style>
  <w:style w:type="paragraph" w:customStyle="1" w:styleId="0AE04A259C8047A99851F82AD9AEC7DE">
    <w:name w:val="0AE04A259C8047A99851F82AD9AEC7DE"/>
  </w:style>
  <w:style w:type="paragraph" w:customStyle="1" w:styleId="2A89C6CFD1254255B630046A5F12A944">
    <w:name w:val="2A89C6CFD1254255B630046A5F12A944"/>
  </w:style>
  <w:style w:type="paragraph" w:customStyle="1" w:styleId="B3660047ADDD44588A39132298B6F807">
    <w:name w:val="B3660047ADDD44588A39132298B6F807"/>
  </w:style>
  <w:style w:type="paragraph" w:customStyle="1" w:styleId="BB6EAFA351EC4B6699866DE932FC3B2B">
    <w:name w:val="BB6EAFA351EC4B6699866DE932FC3B2B"/>
  </w:style>
  <w:style w:type="paragraph" w:customStyle="1" w:styleId="BD318F00AE0743DF8A18EB4481E54DD0">
    <w:name w:val="BD318F00AE0743DF8A18EB4481E54DD0"/>
  </w:style>
  <w:style w:type="paragraph" w:customStyle="1" w:styleId="86C6C6CA798B421183C0B062C40BBD40">
    <w:name w:val="86C6C6CA798B421183C0B062C40BBD40"/>
  </w:style>
  <w:style w:type="paragraph" w:customStyle="1" w:styleId="EA19C5A75B844C9DA52BD30BD66CFB82">
    <w:name w:val="EA19C5A75B844C9DA52BD30BD66CFB82"/>
  </w:style>
  <w:style w:type="paragraph" w:customStyle="1" w:styleId="6E8F7FE6DD1C49ABBF1D8E08D90D142E">
    <w:name w:val="6E8F7FE6DD1C49ABBF1D8E08D90D142E"/>
  </w:style>
  <w:style w:type="paragraph" w:customStyle="1" w:styleId="31FD00AF8B1A49D9B792D9AEECD0B231">
    <w:name w:val="31FD00AF8B1A49D9B792D9AEECD0B231"/>
  </w:style>
  <w:style w:type="paragraph" w:customStyle="1" w:styleId="8C83B924592F49A0A6127AC494D3A343">
    <w:name w:val="8C83B924592F49A0A6127AC494D3A343"/>
  </w:style>
  <w:style w:type="paragraph" w:customStyle="1" w:styleId="2E136413626148318AA2CD4C7BA54D3B">
    <w:name w:val="2E136413626148318AA2CD4C7BA54D3B"/>
  </w:style>
  <w:style w:type="paragraph" w:customStyle="1" w:styleId="336A100D5BA74DBEA059127E224D57BE">
    <w:name w:val="336A100D5BA74DBEA059127E224D57BE"/>
  </w:style>
  <w:style w:type="paragraph" w:customStyle="1" w:styleId="6471CF3B14604A7893F9C16DF50F0123">
    <w:name w:val="6471CF3B14604A7893F9C16DF50F0123"/>
  </w:style>
  <w:style w:type="paragraph" w:customStyle="1" w:styleId="C25014F2EB27458EA1439334DCFC286B">
    <w:name w:val="C25014F2EB27458EA1439334DCFC286B"/>
  </w:style>
  <w:style w:type="paragraph" w:customStyle="1" w:styleId="1904E4609FA7468E9BF0E8C1427209BE">
    <w:name w:val="1904E4609FA7468E9BF0E8C1427209BE"/>
  </w:style>
  <w:style w:type="paragraph" w:customStyle="1" w:styleId="03CB64A779BB4AAF8EF4B90E2ED8AFF6">
    <w:name w:val="03CB64A779BB4AAF8EF4B90E2ED8AFF6"/>
  </w:style>
  <w:style w:type="paragraph" w:customStyle="1" w:styleId="D3279A4B3CA543B2B2BDDE726CE8C3D3">
    <w:name w:val="D3279A4B3CA543B2B2BDDE726CE8C3D3"/>
  </w:style>
  <w:style w:type="paragraph" w:customStyle="1" w:styleId="0B067B154F92427CA28CB089B0E4E745">
    <w:name w:val="0B067B154F92427CA28CB089B0E4E745"/>
  </w:style>
  <w:style w:type="paragraph" w:customStyle="1" w:styleId="E6127A3E75E846969B4FE5169FB5EADA">
    <w:name w:val="E6127A3E75E846969B4FE5169FB5EADA"/>
  </w:style>
  <w:style w:type="paragraph" w:customStyle="1" w:styleId="3D970E7C285F44F2AEFA220F586CF850">
    <w:name w:val="3D970E7C285F44F2AEFA220F586CF850"/>
  </w:style>
  <w:style w:type="paragraph" w:customStyle="1" w:styleId="8D7E9AA3A99B46E6B7C0A79FDAF2CFFE">
    <w:name w:val="8D7E9AA3A99B46E6B7C0A79FDAF2CFFE"/>
  </w:style>
  <w:style w:type="paragraph" w:customStyle="1" w:styleId="30B8445DFBB345D793D22C4775CDEAED">
    <w:name w:val="30B8445DFBB345D793D22C4775CDEAED"/>
  </w:style>
  <w:style w:type="paragraph" w:customStyle="1" w:styleId="634984C88A354736A42BA0F5CB9A0F04">
    <w:name w:val="634984C88A354736A42BA0F5CB9A0F04"/>
  </w:style>
  <w:style w:type="paragraph" w:customStyle="1" w:styleId="7A287005BDA94471B57B36B7B57BE890">
    <w:name w:val="7A287005BDA94471B57B36B7B57BE890"/>
  </w:style>
  <w:style w:type="paragraph" w:customStyle="1" w:styleId="EAE534C33AAF4FF9962FD62D3CAB9E58">
    <w:name w:val="EAE534C33AAF4FF9962FD62D3CAB9E58"/>
  </w:style>
  <w:style w:type="paragraph" w:customStyle="1" w:styleId="5DDC154C30C74EA29C9E1D4E389F2C02">
    <w:name w:val="5DDC154C30C74EA29C9E1D4E389F2C02"/>
  </w:style>
  <w:style w:type="paragraph" w:customStyle="1" w:styleId="50A9C7B7115D41DCB3B828FF3F46DE7C">
    <w:name w:val="50A9C7B7115D41DCB3B828FF3F46DE7C"/>
  </w:style>
  <w:style w:type="paragraph" w:customStyle="1" w:styleId="79C7CDBA65AB4DDFB0F3ACCBA8901397">
    <w:name w:val="79C7CDBA65AB4DDFB0F3ACCBA8901397"/>
  </w:style>
  <w:style w:type="paragraph" w:customStyle="1" w:styleId="C31B3B00C025481B94DDFAEE8ECE82C1">
    <w:name w:val="C31B3B00C025481B94DDFAEE8ECE82C1"/>
  </w:style>
  <w:style w:type="paragraph" w:customStyle="1" w:styleId="5F0418B1A2B14F0F8A377A888BF27613">
    <w:name w:val="5F0418B1A2B14F0F8A377A888BF27613"/>
  </w:style>
  <w:style w:type="paragraph" w:customStyle="1" w:styleId="47A128CCF9274F9F8A51722B8E23E2DF">
    <w:name w:val="47A128CCF9274F9F8A51722B8E23E2DF"/>
  </w:style>
  <w:style w:type="paragraph" w:customStyle="1" w:styleId="0E563A3E4E1F41519C2A45F32528FD57">
    <w:name w:val="0E563A3E4E1F41519C2A45F32528FD57"/>
  </w:style>
  <w:style w:type="paragraph" w:customStyle="1" w:styleId="EBBF3D04C4D544F8864AA124662B9E63">
    <w:name w:val="EBBF3D04C4D544F8864AA124662B9E63"/>
  </w:style>
  <w:style w:type="paragraph" w:customStyle="1" w:styleId="C9417C53D5EB4067B028680D89004302">
    <w:name w:val="C9417C53D5EB4067B028680D89004302"/>
  </w:style>
  <w:style w:type="paragraph" w:customStyle="1" w:styleId="FD372DFAE070416AB88908A8C71B88C2">
    <w:name w:val="FD372DFAE070416AB88908A8C71B88C2"/>
  </w:style>
  <w:style w:type="paragraph" w:customStyle="1" w:styleId="708BC96F3FA345B59BB02FFDBA503336">
    <w:name w:val="708BC96F3FA345B59BB02FFDBA503336"/>
  </w:style>
  <w:style w:type="paragraph" w:customStyle="1" w:styleId="8F9CC1A233764331ACD894116B611905">
    <w:name w:val="8F9CC1A233764331ACD894116B611905"/>
  </w:style>
  <w:style w:type="paragraph" w:customStyle="1" w:styleId="3DC2F91915A647C3992A6219C9F971CF">
    <w:name w:val="3DC2F91915A647C3992A6219C9F971CF"/>
  </w:style>
  <w:style w:type="paragraph" w:customStyle="1" w:styleId="81379B6AEDE3484C948DEBB7099E040C">
    <w:name w:val="81379B6AEDE3484C948DEBB7099E040C"/>
  </w:style>
  <w:style w:type="paragraph" w:customStyle="1" w:styleId="7B3F6C57AE2540E0819C86A76790E078">
    <w:name w:val="7B3F6C57AE2540E0819C86A76790E078"/>
  </w:style>
  <w:style w:type="paragraph" w:customStyle="1" w:styleId="ACCAFABBF0154C6FA949AA2C55D464C4">
    <w:name w:val="ACCAFABBF0154C6FA949AA2C55D464C4"/>
  </w:style>
  <w:style w:type="paragraph" w:customStyle="1" w:styleId="E6149F9A946547B48A88D2F08D860724">
    <w:name w:val="E6149F9A946547B48A88D2F08D860724"/>
  </w:style>
  <w:style w:type="paragraph" w:customStyle="1" w:styleId="0EE52E3E65E54162A2DA18372C3F1988">
    <w:name w:val="0EE52E3E65E54162A2DA18372C3F1988"/>
  </w:style>
  <w:style w:type="paragraph" w:customStyle="1" w:styleId="D41417FD86AD4290B813C91A7D343BFC">
    <w:name w:val="D41417FD86AD4290B813C91A7D343BFC"/>
  </w:style>
  <w:style w:type="paragraph" w:customStyle="1" w:styleId="584BD7DB4C7A4094B01475F0D6E6B17C">
    <w:name w:val="584BD7DB4C7A4094B01475F0D6E6B17C"/>
    <w:rsid w:val="0097516A"/>
  </w:style>
  <w:style w:type="paragraph" w:customStyle="1" w:styleId="35AEE3C8D33648D98729EBE59477560E">
    <w:name w:val="35AEE3C8D33648D98729EBE59477560E"/>
    <w:rsid w:val="0097516A"/>
  </w:style>
  <w:style w:type="character" w:styleId="PlaceholderText">
    <w:name w:val="Placeholder Text"/>
    <w:basedOn w:val="DefaultParagraphFont"/>
    <w:uiPriority w:val="99"/>
    <w:semiHidden/>
    <w:rsid w:val="0097516A"/>
    <w:rPr>
      <w:color w:val="808080"/>
    </w:rPr>
  </w:style>
  <w:style w:type="paragraph" w:customStyle="1" w:styleId="9F0DB1CBDB0D467F9839A218815B8B4F">
    <w:name w:val="9F0DB1CBDB0D467F9839A218815B8B4F"/>
    <w:rsid w:val="0097516A"/>
  </w:style>
  <w:style w:type="paragraph" w:customStyle="1" w:styleId="B4EDC4E471BD41739C5A232A3DE547FA">
    <w:name w:val="B4EDC4E471BD41739C5A232A3DE547FA"/>
    <w:rsid w:val="0097516A"/>
  </w:style>
  <w:style w:type="paragraph" w:customStyle="1" w:styleId="ED70E3AE98964B5F8D89BE7B84539232">
    <w:name w:val="ED70E3AE98964B5F8D89BE7B84539232"/>
    <w:rsid w:val="0097516A"/>
  </w:style>
  <w:style w:type="paragraph" w:customStyle="1" w:styleId="9FF4B663EEB7456A87E2F19B350DCF06">
    <w:name w:val="9FF4B663EEB7456A87E2F19B350DCF06"/>
    <w:rsid w:val="0097516A"/>
  </w:style>
  <w:style w:type="paragraph" w:customStyle="1" w:styleId="0F517E7A0EAC4CE7927EEE1D64972822">
    <w:name w:val="0F517E7A0EAC4CE7927EEE1D64972822"/>
    <w:rsid w:val="0051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Universitaire 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36F28-9AA3-45F5-BB93-F73D7B7A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13</TotalTime>
  <Pages>8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Atelier Développement Mobile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Développement Mobile</dc:title>
  <dc:subject>Réaliser par : Mechergui Med Aziz Dhahbi Mohamed Amine</dc:subject>
  <dc:creator>Année Universitaire 2024-2025</dc:creator>
  <cp:keywords/>
  <dc:description/>
  <cp:lastModifiedBy>TOP</cp:lastModifiedBy>
  <cp:revision>3</cp:revision>
  <dcterms:created xsi:type="dcterms:W3CDTF">2024-11-10T14:37:00Z</dcterms:created>
  <dcterms:modified xsi:type="dcterms:W3CDTF">2024-11-21T11:44:00Z</dcterms:modified>
</cp:coreProperties>
</file>